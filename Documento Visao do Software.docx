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311671" w:rsidR="002F3637" w:rsidP="00B30D88" w:rsidRDefault="009F14EA" w14:paraId="7A9CC4F2" w14:textId="0F6CAC63">
      <w:pPr>
        <w:pStyle w:val="QualidadeCapaTitulos"/>
        <w:spacing w:before="3000"/>
        <w:rPr>
          <w:color w:val="auto"/>
          <w:szCs w:val="32"/>
        </w:rPr>
      </w:pPr>
      <w:r w:rsidRPr="00311671">
        <w:rPr>
          <w:rFonts w:cs="Arial"/>
          <w:color w:val="auto"/>
          <w:szCs w:val="32"/>
        </w:rPr>
        <w:t xml:space="preserve">Projeto: </w:t>
      </w:r>
      <w:r w:rsidRPr="00597669" w:rsidR="00597669">
        <w:rPr>
          <w:rFonts w:cs="Arial"/>
          <w:color w:val="auto"/>
          <w:szCs w:val="32"/>
        </w:rPr>
        <w:t xml:space="preserve">Sistema de </w:t>
      </w:r>
      <w:r w:rsidR="00525429">
        <w:rPr>
          <w:rFonts w:cs="Arial"/>
          <w:color w:val="auto"/>
          <w:szCs w:val="32"/>
        </w:rPr>
        <w:t>Vendas de Carros</w:t>
      </w:r>
    </w:p>
    <w:p w:rsidRPr="00F6161E" w:rsidR="00DC20F5" w:rsidP="00510016" w:rsidRDefault="00DC20F5" w14:paraId="6B3C65AF" w14:textId="163F5148">
      <w:pPr>
        <w:pStyle w:val="QualidadeCapaTitulos"/>
        <w:rPr>
          <w:color w:val="auto"/>
          <w:szCs w:val="32"/>
        </w:rPr>
      </w:pPr>
      <w:r w:rsidRPr="00F6161E">
        <w:rPr>
          <w:rFonts w:cs="Arial"/>
          <w:color w:val="auto"/>
          <w:szCs w:val="32"/>
        </w:rPr>
        <w:t>Módulo:</w:t>
      </w:r>
      <w:r w:rsidRPr="00F6161E">
        <w:rPr>
          <w:color w:val="auto"/>
          <w:szCs w:val="32"/>
        </w:rPr>
        <w:t xml:space="preserve"> </w:t>
      </w:r>
      <w:r w:rsidR="00597669">
        <w:rPr>
          <w:color w:val="auto"/>
          <w:szCs w:val="32"/>
        </w:rPr>
        <w:t>Sistema Completo</w:t>
      </w:r>
    </w:p>
    <w:p w:rsidR="00510016" w:rsidP="00510016" w:rsidRDefault="005C0AFC" w14:paraId="0715C877" w14:textId="77777777">
      <w:pPr>
        <w:pStyle w:val="QualidadeCapaTitulos"/>
        <w:rPr>
          <w:rFonts w:cs="Arial"/>
          <w:szCs w:val="32"/>
        </w:rPr>
      </w:pPr>
      <w:r w:rsidRPr="009F14EA">
        <w:rPr>
          <w:rFonts w:cs="Arial"/>
          <w:szCs w:val="32"/>
        </w:rPr>
        <w:t>Documento de Visão</w:t>
      </w:r>
    </w:p>
    <w:p w:rsidR="00F6161E" w:rsidP="00510016" w:rsidRDefault="00F6161E" w14:paraId="69B82145" w14:textId="77777777">
      <w:pPr>
        <w:pStyle w:val="QualidadeCapaTitulos"/>
        <w:rPr>
          <w:rFonts w:cs="Arial"/>
          <w:szCs w:val="32"/>
        </w:rPr>
      </w:pPr>
    </w:p>
    <w:p w:rsidR="00F6161E" w:rsidP="00510016" w:rsidRDefault="00F6161E" w14:paraId="76CA3682" w14:textId="77777777">
      <w:pPr>
        <w:pStyle w:val="QualidadeCapaTitulos"/>
        <w:rPr>
          <w:rFonts w:cs="Arial"/>
          <w:szCs w:val="32"/>
        </w:rPr>
      </w:pPr>
    </w:p>
    <w:p w:rsidR="00F6161E" w:rsidP="00510016" w:rsidRDefault="00F6161E" w14:paraId="469A0D5E" w14:textId="77777777">
      <w:pPr>
        <w:pStyle w:val="QualidadeCapaTitulos"/>
        <w:rPr>
          <w:rFonts w:cs="Arial"/>
          <w:szCs w:val="32"/>
        </w:rPr>
      </w:pPr>
    </w:p>
    <w:p w:rsidR="00292FFB" w:rsidP="00510016" w:rsidRDefault="00292FFB" w14:paraId="1EFF979B" w14:textId="77777777">
      <w:pPr>
        <w:pStyle w:val="QualidadeCapaTitulos"/>
        <w:rPr>
          <w:rFonts w:cs="Arial"/>
          <w:szCs w:val="32"/>
        </w:rPr>
      </w:pPr>
    </w:p>
    <w:p w:rsidR="00292FFB" w:rsidP="00510016" w:rsidRDefault="00292FFB" w14:paraId="4E67E196" w14:textId="77777777">
      <w:pPr>
        <w:pStyle w:val="QualidadeCapaTitulos"/>
        <w:rPr>
          <w:rFonts w:cs="Arial"/>
          <w:szCs w:val="32"/>
        </w:rPr>
      </w:pPr>
    </w:p>
    <w:p w:rsidR="00292FFB" w:rsidP="00510016" w:rsidRDefault="00292FFB" w14:paraId="02460DE3" w14:textId="77777777">
      <w:pPr>
        <w:pStyle w:val="QualidadeCapaTitulos"/>
        <w:rPr>
          <w:rFonts w:cs="Arial"/>
          <w:szCs w:val="32"/>
        </w:rPr>
      </w:pPr>
    </w:p>
    <w:p w:rsidR="00292FFB" w:rsidP="00510016" w:rsidRDefault="00292FFB" w14:paraId="548F8180" w14:textId="77777777">
      <w:pPr>
        <w:pStyle w:val="QualidadeCapaTitulos"/>
        <w:rPr>
          <w:rFonts w:cs="Arial"/>
          <w:szCs w:val="32"/>
        </w:rPr>
      </w:pPr>
    </w:p>
    <w:p w:rsidR="00F6161E" w:rsidP="00510016" w:rsidRDefault="00F6161E" w14:paraId="2067E2A5" w14:textId="77777777">
      <w:pPr>
        <w:pStyle w:val="QualidadeCapaTitulos"/>
        <w:rPr>
          <w:rFonts w:cs="Arial"/>
          <w:szCs w:val="32"/>
        </w:rPr>
      </w:pPr>
    </w:p>
    <w:p w:rsidR="00F6161E" w:rsidP="00510016" w:rsidRDefault="00F6161E" w14:paraId="4C6EA7F0" w14:textId="77777777">
      <w:pPr>
        <w:pStyle w:val="QualidadeCapaTitulos"/>
        <w:rPr>
          <w:rFonts w:cs="Arial"/>
          <w:szCs w:val="32"/>
        </w:rPr>
      </w:pPr>
    </w:p>
    <w:p w:rsidR="00F6161E" w:rsidP="00510016" w:rsidRDefault="00F6161E" w14:paraId="4C2D6D6A" w14:textId="77777777">
      <w:pPr>
        <w:pStyle w:val="QualidadeCapaTitulos"/>
        <w:rPr>
          <w:rFonts w:cs="Arial"/>
          <w:szCs w:val="32"/>
        </w:rPr>
      </w:pPr>
    </w:p>
    <w:p w:rsidR="00F6161E" w:rsidP="00510016" w:rsidRDefault="00F6161E" w14:paraId="05CB6370" w14:textId="095CCB32">
      <w:pPr>
        <w:pStyle w:val="QualidadeCapaTitulos"/>
        <w:rPr>
          <w:rFonts w:cs="Arial"/>
          <w:szCs w:val="32"/>
        </w:rPr>
      </w:pPr>
    </w:p>
    <w:p w:rsidRPr="009F14EA" w:rsidR="0091130A" w:rsidP="00510016" w:rsidRDefault="0091130A" w14:paraId="47EBEF84" w14:textId="77777777">
      <w:pPr>
        <w:pStyle w:val="QualidadeCapaTitulos"/>
        <w:rPr>
          <w:rFonts w:cs="Arial"/>
          <w:szCs w:val="32"/>
        </w:rPr>
      </w:pPr>
    </w:p>
    <w:p w:rsidRPr="00884EF5" w:rsidR="00E77EB7" w:rsidP="00E77EB7" w:rsidRDefault="00E77EB7" w14:paraId="66B270B0" w14:textId="77777777">
      <w:pPr>
        <w:pStyle w:val="EPSumrio"/>
      </w:pPr>
      <w:r w:rsidRPr="00884EF5">
        <w:t>Histórico – Revisões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3118"/>
      </w:tblGrid>
      <w:tr w:rsidR="00E77EB7" w:rsidTr="36CF7E0A" w14:paraId="1880CAFA" w14:textId="77777777">
        <w:trPr>
          <w:trHeight w:val="483"/>
        </w:trPr>
        <w:tc>
          <w:tcPr>
            <w:tcW w:w="141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  <w:vAlign w:val="center"/>
          </w:tcPr>
          <w:p w:rsidRPr="001F43B9" w:rsidR="00E77EB7" w:rsidP="00A42818" w:rsidRDefault="00E77EB7" w14:paraId="669A0832" w14:textId="77777777">
            <w:pPr>
              <w:pStyle w:val="EPTabela"/>
            </w:pPr>
            <w:r w:rsidRPr="001F43B9">
              <w:t>Data</w:t>
            </w:r>
          </w:p>
        </w:tc>
        <w:tc>
          <w:tcPr>
            <w:tcW w:w="1134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  <w:vAlign w:val="center"/>
          </w:tcPr>
          <w:p w:rsidRPr="001F43B9" w:rsidR="00E77EB7" w:rsidP="00A42818" w:rsidRDefault="00E77EB7" w14:paraId="3E395475" w14:textId="77777777">
            <w:pPr>
              <w:pStyle w:val="EPTabela"/>
            </w:pPr>
            <w:r w:rsidRPr="001F43B9">
              <w:t>Versão</w:t>
            </w:r>
          </w:p>
        </w:tc>
        <w:tc>
          <w:tcPr>
            <w:tcW w:w="340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  <w:vAlign w:val="center"/>
          </w:tcPr>
          <w:p w:rsidRPr="001F43B9" w:rsidR="00E77EB7" w:rsidP="00A42818" w:rsidRDefault="00E77EB7" w14:paraId="3869F4BB" w14:textId="77777777">
            <w:pPr>
              <w:pStyle w:val="EPTabela"/>
            </w:pPr>
            <w:r w:rsidRPr="001F43B9">
              <w:t>Descrição</w:t>
            </w:r>
          </w:p>
        </w:tc>
        <w:tc>
          <w:tcPr>
            <w:tcW w:w="311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1F43B9" w:rsidR="00E77EB7" w:rsidP="00A42818" w:rsidRDefault="00E77EB7" w14:paraId="53DE76CF" w14:textId="77777777">
            <w:pPr>
              <w:pStyle w:val="EPTabela"/>
            </w:pPr>
            <w:r w:rsidRPr="001F43B9">
              <w:t>Autor</w:t>
            </w:r>
            <w:r w:rsidR="004047CE">
              <w:t>/Empresa</w:t>
            </w:r>
          </w:p>
        </w:tc>
      </w:tr>
      <w:tr w:rsidRPr="00F6161E" w:rsidR="00F6161E" w:rsidTr="36CF7E0A" w14:paraId="387CAB9A" w14:textId="77777777">
        <w:tc>
          <w:tcPr>
            <w:tcW w:w="1418" w:type="dxa"/>
            <w:tcBorders>
              <w:left w:val="single" w:color="000000" w:themeColor="text1" w:sz="1" w:space="0"/>
              <w:bottom w:val="single" w:color="auto" w:sz="4" w:space="0"/>
            </w:tcBorders>
            <w:tcMar/>
            <w:vAlign w:val="center"/>
          </w:tcPr>
          <w:p w:rsidRPr="00A2172A" w:rsidR="00E77EB7" w:rsidP="00A42818" w:rsidRDefault="00E77EB7" w14:paraId="1FF7A241" w14:textId="1358C530">
            <w:pPr>
              <w:pStyle w:val="EPConteudotabela"/>
              <w:ind w:left="-55" w:right="-55" w:firstLine="0"/>
              <w:jc w:val="center"/>
            </w:pPr>
            <w:r w:rsidR="36C16A62">
              <w:rPr/>
              <w:t>22/11/2022</w:t>
            </w:r>
          </w:p>
        </w:tc>
        <w:tc>
          <w:tcPr>
            <w:tcW w:w="1134" w:type="dxa"/>
            <w:tcBorders>
              <w:left w:val="single" w:color="000000" w:themeColor="text1" w:sz="1" w:space="0"/>
              <w:bottom w:val="single" w:color="auto" w:sz="4" w:space="0"/>
            </w:tcBorders>
            <w:tcMar/>
            <w:vAlign w:val="center"/>
          </w:tcPr>
          <w:p w:rsidRPr="00A2172A" w:rsidR="00E77EB7" w:rsidP="00A42818" w:rsidRDefault="00E77EB7" w14:paraId="7A184B63" w14:textId="382660D4">
            <w:pPr>
              <w:pStyle w:val="EPConteudotabela"/>
              <w:jc w:val="center"/>
            </w:pPr>
            <w:r w:rsidR="36C16A62">
              <w:rPr/>
              <w:t>1.0</w:t>
            </w:r>
          </w:p>
        </w:tc>
        <w:tc>
          <w:tcPr>
            <w:tcW w:w="3402" w:type="dxa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A2172A" w:rsidR="00E77EB7" w:rsidP="00A42818" w:rsidRDefault="00E77EB7" w14:paraId="11110283" w14:textId="11D87A25">
            <w:pPr>
              <w:pStyle w:val="EPConteudotabela"/>
              <w:ind w:firstLine="0"/>
              <w:jc w:val="both"/>
            </w:pPr>
            <w:r w:rsidR="36C16A62">
              <w:rPr/>
              <w:t>Início da Elaboração do Documento</w:t>
            </w:r>
          </w:p>
        </w:tc>
        <w:tc>
          <w:tcPr>
            <w:tcW w:w="3118" w:type="dxa"/>
            <w:tcBorders>
              <w:left w:val="single" w:color="000000" w:themeColor="text1" w:sz="1" w:space="0"/>
              <w:bottom w:val="single" w:color="auto" w:sz="4" w:space="0"/>
              <w:right w:val="single" w:color="000000" w:themeColor="text1" w:sz="1" w:space="0"/>
            </w:tcBorders>
            <w:tcMar/>
          </w:tcPr>
          <w:p w:rsidRPr="00A2172A" w:rsidR="00E77EB7" w:rsidP="00F6161E" w:rsidRDefault="00E77EB7" w14:paraId="549A24A5" w14:textId="0DA20334">
            <w:pPr>
              <w:pStyle w:val="EPConteudotabela"/>
              <w:ind w:left="0" w:firstLine="0"/>
              <w:jc w:val="both"/>
            </w:pPr>
          </w:p>
        </w:tc>
      </w:tr>
      <w:tr w:rsidRPr="00F6161E" w:rsidR="0091130A" w:rsidTr="36CF7E0A" w14:paraId="2B26CF0A" w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1130A" w:rsidP="00A42818" w:rsidRDefault="0091130A" w14:paraId="41979BA5" w14:textId="6DDB3FC4">
            <w:pPr>
              <w:pStyle w:val="EPConteudotabela"/>
              <w:ind w:left="-55" w:right="-55" w:firstLine="0"/>
              <w:jc w:val="center"/>
            </w:pPr>
            <w:r w:rsidR="7D183928">
              <w:rPr/>
              <w:t>23/11/2022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172A" w:rsidR="0091130A" w:rsidP="00A42818" w:rsidRDefault="0091130A" w14:paraId="703ADEF5" w14:textId="31D9978E">
            <w:pPr>
              <w:pStyle w:val="EPConteudotabela"/>
              <w:jc w:val="center"/>
            </w:pPr>
            <w:r w:rsidR="7D183928">
              <w:rPr/>
              <w:t>1.1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172A" w:rsidR="0091130A" w:rsidP="00A42818" w:rsidRDefault="0091130A" w14:paraId="1D884AED" w14:textId="17397170">
            <w:pPr>
              <w:pStyle w:val="EPConteudotabela"/>
              <w:ind w:firstLine="0"/>
              <w:jc w:val="both"/>
            </w:pPr>
            <w:r w:rsidR="7D183928">
              <w:rPr/>
              <w:t>Adição das Funcionalidades Finais, Escopo do Projeto e Requisitos Inversos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1130A" w:rsidP="00F6161E" w:rsidRDefault="0091130A" w14:paraId="10AF2B8F" w14:textId="495281AB">
            <w:pPr>
              <w:pStyle w:val="EPConteudotabela"/>
              <w:ind w:left="0" w:firstLine="0"/>
              <w:jc w:val="both"/>
            </w:pPr>
          </w:p>
        </w:tc>
      </w:tr>
      <w:tr w:rsidRPr="00F6161E" w:rsidR="0091130A" w:rsidTr="36CF7E0A" w14:paraId="02A4E7B1" w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1130A" w:rsidP="00A42818" w:rsidRDefault="0091130A" w14:paraId="54174AE5" w14:textId="641D9FB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1130A" w:rsidP="00A42818" w:rsidRDefault="0091130A" w14:paraId="1CA10B29" w14:textId="05FD5E77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1130A" w:rsidP="00A42818" w:rsidRDefault="0091130A" w14:paraId="6935E0CF" w14:textId="6C8A44B5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1130A" w:rsidP="00F6161E" w:rsidRDefault="0091130A" w14:paraId="52FE58E3" w14:textId="65D9ECA6">
            <w:pPr>
              <w:pStyle w:val="EPConteudotabela"/>
              <w:ind w:left="0" w:firstLine="0"/>
              <w:jc w:val="both"/>
            </w:pPr>
          </w:p>
        </w:tc>
      </w:tr>
    </w:tbl>
    <w:p w:rsidR="007E377C" w:rsidP="00C5134F" w:rsidRDefault="00264B1B" w14:paraId="5802B636" w14:textId="77777777">
      <w:pPr>
        <w:tabs>
          <w:tab w:val="left" w:pos="284"/>
        </w:tabs>
        <w:jc w:val="center"/>
        <w:rPr>
          <w:rFonts w:ascii="Arial" w:hAnsi="Arial" w:cs="Arial"/>
          <w:b/>
          <w:sz w:val="32"/>
          <w:szCs w:val="32"/>
        </w:rPr>
      </w:pPr>
      <w:r w:rsidRPr="00994953">
        <w:rPr>
          <w:b/>
          <w:color w:val="0000FF"/>
          <w:sz w:val="20"/>
        </w:rPr>
        <w:br w:type="page"/>
      </w:r>
      <w:r w:rsidRPr="003D7E4E" w:rsidR="0097280E">
        <w:rPr>
          <w:rFonts w:ascii="Arial" w:hAnsi="Arial" w:cs="Arial"/>
          <w:b/>
          <w:sz w:val="32"/>
          <w:szCs w:val="32"/>
        </w:rPr>
        <w:lastRenderedPageBreak/>
        <w:fldChar w:fldCharType="begin"/>
      </w:r>
      <w:r w:rsidRPr="00994953" w:rsidR="005C0AFC">
        <w:rPr>
          <w:rFonts w:ascii="Arial" w:hAnsi="Arial" w:cs="Arial"/>
          <w:b/>
          <w:sz w:val="32"/>
          <w:szCs w:val="32"/>
        </w:rPr>
        <w:instrText>"Versão</w:instrText>
      </w:r>
      <w:r w:rsidRPr="003D7E4E" w:rsidR="005C0AFC">
        <w:rPr>
          <w:rFonts w:ascii="Arial" w:hAnsi="Arial" w:cs="Arial"/>
          <w:b/>
          <w:sz w:val="32"/>
          <w:szCs w:val="32"/>
        </w:rPr>
        <w:instrText xml:space="preserve"> do Documento"</w:instrText>
      </w:r>
      <w:r w:rsidRPr="003D7E4E" w:rsidR="0097280E">
        <w:rPr>
          <w:rFonts w:ascii="Arial" w:hAnsi="Arial" w:cs="Arial"/>
          <w:b/>
          <w:sz w:val="32"/>
          <w:szCs w:val="32"/>
        </w:rPr>
        <w:fldChar w:fldCharType="end"/>
      </w:r>
      <w:r w:rsidRPr="000E5509" w:rsidR="005C0AFC">
        <w:rPr>
          <w:rFonts w:ascii="Arial" w:hAnsi="Arial" w:cs="Arial"/>
          <w:b/>
          <w:sz w:val="32"/>
          <w:szCs w:val="32"/>
        </w:rPr>
        <w:t>Sumário</w:t>
      </w:r>
    </w:p>
    <w:p w:rsidRPr="00B25C71" w:rsidR="00C5134F" w:rsidP="00C5134F" w:rsidRDefault="00C5134F" w14:paraId="7B150DE1" w14:textId="77777777">
      <w:pPr>
        <w:tabs>
          <w:tab w:val="left" w:pos="284"/>
        </w:tabs>
        <w:jc w:val="center"/>
        <w:rPr>
          <w:rFonts w:ascii="Arial" w:hAnsi="Arial" w:cs="Arial"/>
          <w:b/>
        </w:rPr>
      </w:pPr>
    </w:p>
    <w:p w:rsidR="00075991" w:rsidRDefault="0097280E" w14:paraId="446D742E" w14:textId="53C39CFB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pt-BR" w:bidi="ar-SA"/>
        </w:rPr>
      </w:pPr>
      <w:r w:rsidRPr="00B25C71">
        <w:rPr>
          <w:rFonts w:cs="Arial"/>
        </w:rPr>
        <w:fldChar w:fldCharType="begin"/>
      </w:r>
      <w:r w:rsidRPr="00B25C71" w:rsidR="00A81A76">
        <w:rPr>
          <w:rFonts w:cs="Arial"/>
        </w:rPr>
        <w:instrText xml:space="preserve"> TOC \o "1-3" \h \z \u </w:instrText>
      </w:r>
      <w:r w:rsidRPr="00B25C71">
        <w:rPr>
          <w:rFonts w:cs="Arial"/>
        </w:rPr>
        <w:fldChar w:fldCharType="separate"/>
      </w:r>
      <w:hyperlink w:history="1" w:anchor="_Toc119963345">
        <w:r w:rsidRPr="00647086" w:rsidR="00075991">
          <w:rPr>
            <w:rStyle w:val="Hyperlink"/>
            <w:noProof/>
          </w:rPr>
          <w:t>1</w:t>
        </w:r>
        <w:r w:rsidR="00075991"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Introdução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360EEA7E" w14:textId="3F3E863D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pt-BR" w:bidi="ar-SA"/>
        </w:rPr>
      </w:pPr>
      <w:hyperlink w:history="1" w:anchor="_Toc119963346">
        <w:r w:rsidRPr="00647086" w:rsidR="00075991">
          <w:rPr>
            <w:rStyle w:val="Hyperlink"/>
            <w:noProof/>
          </w:rPr>
          <w:t>2</w:t>
        </w:r>
        <w:r w:rsidR="00075991"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Envolvidos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7546BF2F" w14:textId="63747E1B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pt-BR" w:bidi="ar-SA"/>
        </w:rPr>
      </w:pPr>
      <w:hyperlink w:history="1" w:anchor="_Toc119963347">
        <w:r w:rsidRPr="00647086" w:rsidR="00075991">
          <w:rPr>
            <w:rStyle w:val="Hyperlink"/>
            <w:noProof/>
          </w:rPr>
          <w:t>3</w:t>
        </w:r>
        <w:r w:rsidR="00075991"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Público-alvo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36215EFE" w14:textId="4FBED190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pt-BR" w:bidi="ar-SA"/>
        </w:rPr>
      </w:pPr>
      <w:hyperlink w:history="1" w:anchor="_Toc119963348">
        <w:r w:rsidRPr="00647086" w:rsidR="00075991">
          <w:rPr>
            <w:rStyle w:val="Hyperlink"/>
            <w:noProof/>
          </w:rPr>
          <w:t>4</w:t>
        </w:r>
        <w:r w:rsidR="00075991"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Visão Geral do Produto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394605EC" w14:textId="36F1F077">
      <w:pPr>
        <w:pStyle w:val="TOC2"/>
        <w:tabs>
          <w:tab w:val="left" w:pos="851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eastAsia="pt-BR" w:bidi="ar-SA"/>
        </w:rPr>
      </w:pPr>
      <w:hyperlink w:history="1" w:anchor="_Toc119963349">
        <w:r w:rsidRPr="00647086" w:rsidR="00075991">
          <w:rPr>
            <w:rStyle w:val="Hyperlink"/>
            <w:noProof/>
          </w:rPr>
          <w:t>4.1</w:t>
        </w:r>
        <w:r w:rsidR="0007599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4E5E0BCB" w14:textId="63BB6BD8">
      <w:pPr>
        <w:pStyle w:val="TOC3"/>
        <w:tabs>
          <w:tab w:val="left" w:pos="1698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eastAsia="pt-BR" w:bidi="ar-SA"/>
        </w:rPr>
      </w:pPr>
      <w:hyperlink w:history="1" w:anchor="_Toc119963350">
        <w:r w:rsidRPr="00647086" w:rsidR="00075991">
          <w:rPr>
            <w:rStyle w:val="Hyperlink"/>
            <w:noProof/>
          </w:rPr>
          <w:t>4.1.1</w:t>
        </w:r>
        <w:r w:rsidR="0007599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Geral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_Toc119963350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5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08F75B84" w14:textId="37262DF7">
      <w:pPr>
        <w:pStyle w:val="TOC3"/>
        <w:tabs>
          <w:tab w:val="left" w:pos="1698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eastAsia="pt-BR" w:bidi="ar-SA"/>
        </w:rPr>
      </w:pPr>
      <w:hyperlink w:history="1" w:anchor="_Toc119963351">
        <w:r w:rsidRPr="00647086" w:rsidR="00075991">
          <w:rPr>
            <w:rStyle w:val="Hyperlink"/>
            <w:noProof/>
          </w:rPr>
          <w:t>4.1.2</w:t>
        </w:r>
        <w:r w:rsidR="0007599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Modular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_Toc119963351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147E9898" w14:textId="67AFF7B0">
      <w:pPr>
        <w:pStyle w:val="TOC2"/>
        <w:tabs>
          <w:tab w:val="left" w:pos="851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eastAsia="pt-BR" w:bidi="ar-SA"/>
        </w:rPr>
      </w:pPr>
      <w:hyperlink w:history="1" w:anchor="_Toc119963352">
        <w:r w:rsidRPr="00647086" w:rsidR="00075991">
          <w:rPr>
            <w:rStyle w:val="Hyperlink"/>
            <w:noProof/>
          </w:rPr>
          <w:t>4.2</w:t>
        </w:r>
        <w:r w:rsidR="0007599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Não 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_Toc119963352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57B0B730" w14:textId="2FEB6DE8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pt-BR" w:bidi="ar-SA"/>
        </w:rPr>
      </w:pPr>
      <w:hyperlink w:history="1" w:anchor="_Toc119963353">
        <w:r w:rsidRPr="00647086" w:rsidR="00075991">
          <w:rPr>
            <w:rStyle w:val="Hyperlink"/>
            <w:noProof/>
          </w:rPr>
          <w:t>5</w:t>
        </w:r>
        <w:r w:rsidR="00075991"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Diagramas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_Toc119963353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3170A094" w14:textId="4B29AF26">
      <w:pPr>
        <w:pStyle w:val="TOC2"/>
        <w:tabs>
          <w:tab w:val="left" w:pos="851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eastAsia="pt-BR" w:bidi="ar-SA"/>
        </w:rPr>
      </w:pPr>
      <w:hyperlink w:history="1" w:anchor="_Toc119963354">
        <w:r w:rsidRPr="00647086" w:rsidR="00075991">
          <w:rPr>
            <w:rStyle w:val="Hyperlink"/>
            <w:noProof/>
          </w:rPr>
          <w:t>5.1</w:t>
        </w:r>
        <w:r w:rsidR="0007599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Diagrama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_Toc119963354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48CD1612" w14:textId="24B19F80">
      <w:pPr>
        <w:pStyle w:val="TOC3"/>
        <w:tabs>
          <w:tab w:val="left" w:pos="1698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eastAsia="pt-BR" w:bidi="ar-SA"/>
        </w:rPr>
      </w:pPr>
      <w:hyperlink w:history="1" w:anchor="_Toc119963355">
        <w:r w:rsidRPr="00647086" w:rsidR="00075991">
          <w:rPr>
            <w:rStyle w:val="Hyperlink"/>
            <w:noProof/>
          </w:rPr>
          <w:t>5.1.1</w:t>
        </w:r>
        <w:r w:rsidR="0007599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Descrição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7ED4953D" w14:textId="68C41482">
      <w:pPr>
        <w:pStyle w:val="TOC2"/>
        <w:tabs>
          <w:tab w:val="left" w:pos="851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eastAsia="pt-BR" w:bidi="ar-SA"/>
        </w:rPr>
      </w:pPr>
      <w:hyperlink w:history="1" w:anchor="_Toc119963356">
        <w:r w:rsidRPr="00647086" w:rsidR="00075991">
          <w:rPr>
            <w:rStyle w:val="Hyperlink"/>
            <w:noProof/>
          </w:rPr>
          <w:t>5.2</w:t>
        </w:r>
        <w:r w:rsidR="0007599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Diagrama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3C6E4A29" w14:textId="5CCF4DE9">
      <w:pPr>
        <w:pStyle w:val="TOC3"/>
        <w:tabs>
          <w:tab w:val="left" w:pos="1698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eastAsia="pt-BR" w:bidi="ar-SA"/>
        </w:rPr>
      </w:pPr>
      <w:hyperlink w:history="1" w:anchor="_Toc119963357">
        <w:r w:rsidRPr="00647086" w:rsidR="00075991">
          <w:rPr>
            <w:rStyle w:val="Hyperlink"/>
            <w:noProof/>
          </w:rPr>
          <w:t>5.2.1</w:t>
        </w:r>
        <w:r w:rsidR="0007599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Descrição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6E1FCA41" w14:textId="706FBE8F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pt-BR" w:bidi="ar-SA"/>
        </w:rPr>
      </w:pPr>
      <w:hyperlink w:history="1" w:anchor="_Toc119963358">
        <w:r w:rsidRPr="00647086" w:rsidR="00075991">
          <w:rPr>
            <w:rStyle w:val="Hyperlink"/>
            <w:noProof/>
          </w:rPr>
          <w:t>6</w:t>
        </w:r>
        <w:r w:rsidR="00075991"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Referências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:rsidR="00075991" w:rsidRDefault="00525429" w14:paraId="549F04C4" w14:textId="47D8F3C2">
      <w:pPr>
        <w:pStyle w:val="TOC1"/>
        <w:rPr>
          <w:rFonts w:asciiTheme="minorHAnsi" w:hAnsiTheme="minorHAnsi" w:eastAsiaTheme="minorEastAsia" w:cstheme="minorBidi"/>
          <w:b w:val="0"/>
          <w:noProof/>
          <w:sz w:val="22"/>
          <w:szCs w:val="22"/>
          <w:lang w:eastAsia="pt-BR" w:bidi="ar-SA"/>
        </w:rPr>
      </w:pPr>
      <w:hyperlink w:history="1" w:anchor="_Toc119963359">
        <w:r w:rsidRPr="00647086" w:rsidR="00075991">
          <w:rPr>
            <w:rStyle w:val="Hyperlink"/>
            <w:noProof/>
          </w:rPr>
          <w:t>7</w:t>
        </w:r>
        <w:r w:rsidR="00075991">
          <w:rPr>
            <w:rFonts w:asciiTheme="minorHAnsi" w:hAnsiTheme="minorHAnsi" w:eastAsiaTheme="minorEastAsia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 w:rsidR="00075991">
          <w:rPr>
            <w:rStyle w:val="Hyperlink"/>
            <w:noProof/>
          </w:rPr>
          <w:t>Aprovação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9</w:t>
        </w:r>
        <w:r w:rsidR="00075991">
          <w:rPr>
            <w:noProof/>
            <w:webHidden/>
          </w:rPr>
          <w:fldChar w:fldCharType="end"/>
        </w:r>
      </w:hyperlink>
    </w:p>
    <w:p w:rsidR="007B19EF" w:rsidP="000066CD" w:rsidRDefault="0097280E" w14:paraId="42BCAAEB" w14:textId="7386B56E">
      <w:pPr>
        <w:rPr>
          <w:rFonts w:ascii="Arial" w:hAnsi="Arial" w:cs="Arial"/>
          <w:color w:val="auto"/>
        </w:rPr>
        <w:sectPr w:rsidR="007B19EF" w:rsidSect="00AB380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 w:orient="portrait" w:code="9"/>
          <w:pgMar w:top="1701" w:right="1134" w:bottom="1134" w:left="1701" w:header="1701" w:footer="1293" w:gutter="0"/>
          <w:cols w:space="720"/>
          <w:formProt w:val="0"/>
          <w:titlePg/>
          <w:docGrid w:linePitch="326"/>
        </w:sectPr>
      </w:pPr>
      <w:r w:rsidRPr="00B25C71">
        <w:rPr>
          <w:rFonts w:ascii="Arial" w:hAnsi="Arial" w:cs="Arial"/>
          <w:color w:val="auto"/>
        </w:rPr>
        <w:fldChar w:fldCharType="end"/>
      </w:r>
      <w:r w:rsidRPr="00F57FCD">
        <w:rPr>
          <w:rFonts w:cs="Arial"/>
        </w:rPr>
        <w:fldChar w:fldCharType="begin"/>
      </w:r>
      <w:r w:rsidRPr="005F4175" w:rsidR="00510016">
        <w:rPr>
          <w:rFonts w:cs="Arial"/>
        </w:rPr>
        <w:instrText xml:space="preserve"> TOC \h \z \t "QualidadeTitulo1;1;QualidadeTitulo2;2" </w:instrText>
      </w:r>
      <w:r w:rsidRPr="00F57FCD">
        <w:rPr>
          <w:rFonts w:cs="Arial"/>
        </w:rPr>
        <w:fldChar w:fldCharType="end"/>
      </w:r>
    </w:p>
    <w:p w:rsidRPr="00934BA3" w:rsidR="005C0AFC" w:rsidP="00934BA3" w:rsidRDefault="005C0AFC" w14:paraId="5AF5E3FE" w14:textId="77777777">
      <w:pPr>
        <w:pStyle w:val="Heading1"/>
      </w:pPr>
      <w:bookmarkStart w:name="_Toc228183400" w:id="0"/>
      <w:bookmarkStart w:name="_Toc245703690" w:id="1"/>
      <w:bookmarkStart w:name="_Toc119963345" w:id="2"/>
      <w:r w:rsidRPr="00934BA3">
        <w:lastRenderedPageBreak/>
        <w:t>Introdução</w:t>
      </w:r>
      <w:bookmarkEnd w:id="0"/>
      <w:bookmarkEnd w:id="1"/>
      <w:bookmarkEnd w:id="2"/>
    </w:p>
    <w:p w:rsidR="00BB33B4" w:rsidP="004C0A92" w:rsidRDefault="00952E69" w14:paraId="4C98C0F0" w14:textId="094CCA84">
      <w:pPr>
        <w:pStyle w:val="Heading1"/>
      </w:pPr>
      <w:bookmarkStart w:name="_Toc119963346" w:id="3"/>
      <w:r>
        <w:t>Envolvidos</w:t>
      </w:r>
      <w:bookmarkEnd w:id="3"/>
    </w:p>
    <w:p w:rsidR="00671DB8" w:rsidP="004C0A92" w:rsidRDefault="00671DB8" w14:paraId="2696A1B9" w14:textId="77777777">
      <w:pPr>
        <w:pStyle w:val="BodyText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BB33B4" w:rsidTr="36CF7E0A" w14:paraId="66771BF1" w14:textId="77777777">
        <w:trPr>
          <w:cantSplit/>
          <w:trHeight w:val="346"/>
        </w:trPr>
        <w:tc>
          <w:tcPr>
            <w:tcW w:w="1523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BB33B4" w:rsidP="00C53B64" w:rsidRDefault="00BB33B4" w14:paraId="7BC70135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BB33B4" w:rsidP="00C53B64" w:rsidRDefault="00BB33B4" w14:paraId="1C8647A4" w14:textId="1D1220D4">
            <w:pPr>
              <w:pStyle w:val="QualidadeTabelas"/>
              <w:rPr>
                <w:color w:val="auto"/>
              </w:rPr>
            </w:pPr>
            <w:r w:rsidRPr="36CF7E0A" w:rsidR="18D84BB2">
              <w:rPr>
                <w:color w:val="auto"/>
              </w:rPr>
              <w:t>Luciano Pontes</w:t>
            </w:r>
          </w:p>
        </w:tc>
      </w:tr>
      <w:tr w:rsidR="00671DB8" w:rsidTr="36CF7E0A" w14:paraId="197EE0A5" w14:textId="77777777">
        <w:trPr>
          <w:cantSplit/>
          <w:trHeight w:val="460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671DB8" w:rsidP="00671DB8" w:rsidRDefault="00671DB8" w14:paraId="0277E3B1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671DB8" w:rsidR="00671DB8" w:rsidP="36CF7E0A" w:rsidRDefault="00671DB8" w14:paraId="4C66A96F" w14:textId="3540AB3F">
            <w:pPr>
              <w:pStyle w:val="QualidadeTabelas"/>
              <w:rPr>
                <w:rFonts w:eastAsia="Calibri" w:cs="Arial" w:eastAsiaTheme="minorAscii"/>
                <w:lang w:bidi="ar-SA"/>
              </w:rPr>
            </w:pPr>
            <w:r w:rsidRPr="36CF7E0A" w:rsidR="4531729C">
              <w:rPr>
                <w:rFonts w:eastAsia="Calibri" w:cs="Arial" w:eastAsiaTheme="minorAscii"/>
                <w:lang w:bidi="ar-SA"/>
              </w:rPr>
              <w:t>Homologar o Portal de Venda de Veículos</w:t>
            </w:r>
          </w:p>
        </w:tc>
      </w:tr>
      <w:tr w:rsidR="00671DB8" w:rsidTr="36CF7E0A" w14:paraId="2A893C70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671DB8" w:rsidP="00671DB8" w:rsidRDefault="00671DB8" w14:paraId="337CD1D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671DB8" w:rsidR="00671DB8" w:rsidP="00671DB8" w:rsidRDefault="00671DB8" w14:paraId="568AEBE9" w14:textId="353B34C4">
            <w:pPr>
              <w:pStyle w:val="QualidadeTabelas"/>
            </w:pPr>
            <w:r w:rsidR="5D5F9525">
              <w:rPr/>
              <w:t>Gestor Final</w:t>
            </w:r>
          </w:p>
        </w:tc>
      </w:tr>
      <w:tr w:rsidR="00671DB8" w:rsidTr="36CF7E0A" w14:paraId="280C20B2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671DB8" w:rsidP="00671DB8" w:rsidRDefault="00671DB8" w14:paraId="6DE052A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DC3C85" w:rsidR="00671DB8" w:rsidP="001B3411" w:rsidRDefault="00671DB8" w14:paraId="51CFB2D3" w14:textId="10A22092">
            <w:pPr>
              <w:pStyle w:val="QualidadeTabelas"/>
              <w:rPr>
                <w:color w:val="auto"/>
              </w:rPr>
            </w:pPr>
          </w:p>
        </w:tc>
      </w:tr>
      <w:tr w:rsidR="0025384F" w:rsidTr="36CF7E0A" w14:paraId="200ED346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25384F" w:rsidP="0025384F" w:rsidRDefault="0025384F" w14:paraId="744F108C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25384F" w:rsidP="0025384F" w:rsidRDefault="0025384F" w14:paraId="183ABA6E" w14:textId="590E3207">
            <w:pPr>
              <w:pStyle w:val="QualidadeTabelas"/>
              <w:rPr>
                <w:color w:val="auto"/>
              </w:rPr>
            </w:pPr>
          </w:p>
        </w:tc>
      </w:tr>
      <w:tr w:rsidR="0025384F" w:rsidTr="36CF7E0A" w14:paraId="3DD9131F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25384F" w:rsidP="0025384F" w:rsidRDefault="0025384F" w14:paraId="73CBD894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25384F" w:rsidP="0025384F" w:rsidRDefault="0025384F" w14:paraId="6E408FC9" w14:textId="68F3EADB">
            <w:pPr>
              <w:pStyle w:val="QualidadeTabelas"/>
              <w:rPr>
                <w:b/>
                <w:color w:val="auto"/>
              </w:rPr>
            </w:pPr>
          </w:p>
        </w:tc>
      </w:tr>
      <w:tr w:rsidR="0025384F" w:rsidTr="36CF7E0A" w14:paraId="687C4B09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25384F" w:rsidP="0025384F" w:rsidRDefault="0025384F" w14:paraId="4BBF64E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25384F" w:rsidP="0025384F" w:rsidRDefault="0025384F" w14:paraId="088EC731" w14:textId="086D6CCF">
            <w:pPr>
              <w:pStyle w:val="QualidadeTabelas"/>
              <w:rPr>
                <w:color w:val="auto"/>
              </w:rPr>
            </w:pPr>
          </w:p>
        </w:tc>
      </w:tr>
    </w:tbl>
    <w:p w:rsidR="00BB33B4" w:rsidP="004C0A92" w:rsidRDefault="00BB33B4" w14:paraId="035786DE" w14:textId="77777777">
      <w:pPr>
        <w:pStyle w:val="BodyText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745AC8" w:rsidTr="36CF7E0A" w14:paraId="26AF1E51" w14:textId="77777777">
        <w:trPr>
          <w:cantSplit/>
          <w:trHeight w:val="346"/>
        </w:trPr>
        <w:tc>
          <w:tcPr>
            <w:tcW w:w="1523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745AC8" w:rsidP="00C53B64" w:rsidRDefault="00745AC8" w14:paraId="4FDDAA05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5E0E56" w:rsidR="00745AC8" w:rsidP="36CF7E0A" w:rsidRDefault="00745AC8" w14:paraId="05D06493" w14:textId="497D8AC7">
            <w:pPr>
              <w:pStyle w:val="Heading2"/>
              <w:numPr>
                <w:numId w:val="0"/>
              </w:numPr>
              <w:shd w:val="clear" w:color="auto" w:fill="FFFFFF" w:themeFill="background1"/>
              <w:spacing w:before="0" w:after="75" w:line="300" w:lineRule="atLeast"/>
              <w:rPr>
                <w:rFonts w:ascii="Segoe UI" w:hAnsi="Segoe UI" w:eastAsia="Times New Roman" w:cs="Segoe UI"/>
                <w:b w:val="0"/>
                <w:bCs w:val="0"/>
                <w:color w:val="252424"/>
                <w:sz w:val="21"/>
                <w:szCs w:val="21"/>
                <w:lang w:eastAsia="pt-BR" w:bidi="ar-SA"/>
              </w:rPr>
            </w:pPr>
            <w:r w:rsidRPr="36CF7E0A" w:rsidR="791DB916">
              <w:rPr>
                <w:rFonts w:ascii="Segoe UI" w:hAnsi="Segoe UI" w:eastAsia="Times New Roman" w:cs="Segoe UI"/>
                <w:b w:val="0"/>
                <w:bCs w:val="0"/>
                <w:color w:val="252424"/>
                <w:sz w:val="21"/>
                <w:szCs w:val="21"/>
                <w:lang w:eastAsia="pt-BR" w:bidi="ar-SA"/>
              </w:rPr>
              <w:t>Aldo Passos</w:t>
            </w:r>
          </w:p>
        </w:tc>
      </w:tr>
      <w:tr w:rsidR="00745AC8" w:rsidTr="36CF7E0A" w14:paraId="5213D7C4" w14:textId="77777777">
        <w:trPr>
          <w:cantSplit/>
          <w:trHeight w:val="460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Pr="00671DB8" w:rsidR="00745AC8" w:rsidP="00C53B64" w:rsidRDefault="00745AC8" w14:paraId="272AC4C5" w14:textId="77777777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671DB8" w:rsidR="00745AC8" w:rsidP="00671DB8" w:rsidRDefault="00745AC8" w14:paraId="2ECB8E03" w14:textId="55CF299C">
            <w:pPr>
              <w:pStyle w:val="QualidadeTabelas"/>
              <w:rPr>
                <w:color w:val="auto"/>
              </w:rPr>
            </w:pPr>
            <w:r w:rsidRPr="36CF7E0A" w:rsidR="51CBD970">
              <w:rPr>
                <w:color w:val="auto"/>
              </w:rPr>
              <w:t>Desenvolver as funcionalidades do portal</w:t>
            </w:r>
          </w:p>
        </w:tc>
      </w:tr>
      <w:tr w:rsidR="00745AC8" w:rsidTr="36CF7E0A" w14:paraId="4099EC09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745AC8" w:rsidP="00C53B64" w:rsidRDefault="00745AC8" w14:paraId="5E49496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D91D26" w:rsidR="00745AC8" w:rsidP="00D91D26" w:rsidRDefault="00745AC8" w14:paraId="3C91CE08" w14:textId="0562CE8A">
            <w:pPr>
              <w:pStyle w:val="QualidadeTabelas"/>
              <w:rPr>
                <w:color w:val="auto"/>
              </w:rPr>
            </w:pPr>
            <w:r w:rsidRPr="36CF7E0A" w:rsidR="2E2FD93F">
              <w:rPr>
                <w:color w:val="auto"/>
              </w:rPr>
              <w:t>Analista Desenvolvedor de Sistemas</w:t>
            </w:r>
          </w:p>
        </w:tc>
      </w:tr>
      <w:tr w:rsidR="00745AC8" w:rsidTr="36CF7E0A" w14:paraId="42B7BA8C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745AC8" w:rsidP="00C53B64" w:rsidRDefault="00745AC8" w14:paraId="6C00FB05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745AC8" w:rsidP="004C1F89" w:rsidRDefault="00745AC8" w14:paraId="7CAAE247" w14:textId="4767EC08">
            <w:pPr>
              <w:pStyle w:val="QualidadeTabelas"/>
              <w:rPr>
                <w:color w:val="auto"/>
              </w:rPr>
            </w:pPr>
          </w:p>
        </w:tc>
      </w:tr>
      <w:tr w:rsidR="00745AC8" w:rsidTr="36CF7E0A" w14:paraId="13F02A26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745AC8" w:rsidP="00C53B64" w:rsidRDefault="00745AC8" w14:paraId="1D7C7756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745AC8" w:rsidP="00996DD2" w:rsidRDefault="00745AC8" w14:paraId="4AFAD5FD" w14:textId="6469E757">
            <w:pPr>
              <w:pStyle w:val="QualidadeTabelas"/>
              <w:rPr>
                <w:color w:val="auto"/>
              </w:rPr>
            </w:pPr>
          </w:p>
        </w:tc>
      </w:tr>
      <w:tr w:rsidR="00745AC8" w:rsidTr="36CF7E0A" w14:paraId="0E4A8207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745AC8" w:rsidP="00C53B64" w:rsidRDefault="00745AC8" w14:paraId="7F8DA21B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745AC8" w:rsidR="00745AC8" w:rsidP="00C53B64" w:rsidRDefault="00745AC8" w14:paraId="7790EFC0" w14:textId="4DDCD8EF">
            <w:pPr>
              <w:pStyle w:val="QualidadeTabelas"/>
              <w:rPr>
                <w:rStyle w:val="Hyperlink"/>
                <w:b w:val="0"/>
              </w:rPr>
            </w:pPr>
          </w:p>
        </w:tc>
      </w:tr>
      <w:tr w:rsidR="00745AC8" w:rsidTr="36CF7E0A" w14:paraId="634B6435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745AC8" w:rsidP="00C53B64" w:rsidRDefault="00745AC8" w14:paraId="5B6B01F6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745AC8" w:rsidP="00C53B64" w:rsidRDefault="00745AC8" w14:paraId="333715C8" w14:textId="2C7B2AFB">
            <w:pPr>
              <w:pStyle w:val="QualidadeTabelas"/>
              <w:rPr>
                <w:color w:val="auto"/>
              </w:rPr>
            </w:pPr>
          </w:p>
        </w:tc>
      </w:tr>
    </w:tbl>
    <w:p w:rsidR="00745AC8" w:rsidP="004C0A92" w:rsidRDefault="00745AC8" w14:paraId="5E503B31" w14:textId="79CA449F">
      <w:pPr>
        <w:pStyle w:val="BodyText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60676D" w:rsidTr="36CF7E0A" w14:paraId="024382E3" w14:textId="77777777">
        <w:trPr>
          <w:cantSplit/>
          <w:trHeight w:val="346"/>
        </w:trPr>
        <w:tc>
          <w:tcPr>
            <w:tcW w:w="1523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60676D" w:rsidP="0060676D" w:rsidRDefault="0060676D" w14:paraId="1EC56208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60676D" w:rsidP="0060676D" w:rsidRDefault="0060676D" w14:paraId="154E91FE" w14:textId="29A686E9">
            <w:pPr>
              <w:pStyle w:val="QualidadeTabelas"/>
              <w:rPr>
                <w:color w:val="auto"/>
              </w:rPr>
            </w:pPr>
            <w:r w:rsidRPr="36CF7E0A" w:rsidR="3FDE3663">
              <w:rPr>
                <w:color w:val="auto"/>
              </w:rPr>
              <w:t>Arthur Andrade</w:t>
            </w:r>
          </w:p>
        </w:tc>
      </w:tr>
      <w:tr w:rsidR="0060676D" w:rsidTr="36CF7E0A" w14:paraId="1DF8576D" w14:textId="77777777">
        <w:trPr>
          <w:cantSplit/>
          <w:trHeight w:val="460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Pr="00671DB8" w:rsidR="0060676D" w:rsidP="0060676D" w:rsidRDefault="0060676D" w14:paraId="7300E81F" w14:textId="77777777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="36CF7E0A" w:rsidP="36CF7E0A" w:rsidRDefault="36CF7E0A" w14:paraId="0903E0B5" w14:textId="55CF299C">
            <w:pPr>
              <w:pStyle w:val="QualidadeTabelas"/>
              <w:rPr>
                <w:color w:val="auto"/>
              </w:rPr>
            </w:pPr>
            <w:r w:rsidRPr="36CF7E0A" w:rsidR="36CF7E0A">
              <w:rPr>
                <w:color w:val="auto"/>
              </w:rPr>
              <w:t>Desenvolver as funcionalidades do portal</w:t>
            </w:r>
          </w:p>
        </w:tc>
      </w:tr>
      <w:tr w:rsidR="0060676D" w:rsidTr="36CF7E0A" w14:paraId="11E6DEA0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60676D" w:rsidP="0060676D" w:rsidRDefault="0060676D" w14:paraId="5B3EAB0A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="36CF7E0A" w:rsidP="36CF7E0A" w:rsidRDefault="36CF7E0A" w14:paraId="64F3E240" w14:textId="0562CE8A">
            <w:pPr>
              <w:pStyle w:val="QualidadeTabelas"/>
              <w:rPr>
                <w:color w:val="auto"/>
              </w:rPr>
            </w:pPr>
            <w:r w:rsidRPr="36CF7E0A" w:rsidR="36CF7E0A">
              <w:rPr>
                <w:color w:val="auto"/>
              </w:rPr>
              <w:t>Analista Desenvolvedor de Sistemas</w:t>
            </w:r>
          </w:p>
        </w:tc>
      </w:tr>
      <w:tr w:rsidR="0060676D" w:rsidTr="36CF7E0A" w14:paraId="7BE81CE4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60676D" w:rsidP="0060676D" w:rsidRDefault="0060676D" w14:paraId="60F76AD4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60676D" w:rsidP="0060676D" w:rsidRDefault="0060676D" w14:paraId="0ECA2488" w14:textId="75CB6371">
            <w:pPr>
              <w:pStyle w:val="QualidadeTabelas"/>
              <w:rPr>
                <w:color w:val="auto"/>
              </w:rPr>
            </w:pPr>
          </w:p>
        </w:tc>
      </w:tr>
      <w:tr w:rsidR="0060676D" w:rsidTr="36CF7E0A" w14:paraId="5C403750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60676D" w:rsidP="0060676D" w:rsidRDefault="0060676D" w14:paraId="12A94C78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60676D" w:rsidP="0060676D" w:rsidRDefault="0060676D" w14:paraId="03E751F8" w14:textId="5FDE7F6D">
            <w:pPr>
              <w:pStyle w:val="QualidadeTabelas"/>
              <w:rPr>
                <w:color w:val="auto"/>
              </w:rPr>
            </w:pPr>
          </w:p>
        </w:tc>
      </w:tr>
      <w:tr w:rsidR="0060676D" w:rsidTr="36CF7E0A" w14:paraId="5C6A3C57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60676D" w:rsidP="0060676D" w:rsidRDefault="0060676D" w14:paraId="2696D5F3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CE1912" w:rsidR="0060676D" w:rsidP="0060676D" w:rsidRDefault="0060676D" w14:paraId="039A959C" w14:textId="2A783037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60676D" w:rsidTr="36CF7E0A" w14:paraId="70B608E1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60676D" w:rsidP="0060676D" w:rsidRDefault="0060676D" w14:paraId="7299B80F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60676D" w:rsidP="0060676D" w:rsidRDefault="0060676D" w14:paraId="0E370B38" w14:textId="0C2CB714">
            <w:pPr>
              <w:pStyle w:val="QualidadeTabelas"/>
              <w:rPr>
                <w:color w:val="auto"/>
              </w:rPr>
            </w:pPr>
          </w:p>
        </w:tc>
      </w:tr>
      <w:tr w:rsidR="00757A9C" w:rsidTr="36CF7E0A" w14:paraId="27B107AC" w14:textId="77777777">
        <w:trPr>
          <w:cantSplit/>
          <w:trHeight w:val="346"/>
        </w:trPr>
        <w:tc>
          <w:tcPr>
            <w:tcW w:w="152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757A9C" w:rsidP="0060676D" w:rsidRDefault="00757A9C" w14:paraId="476CF372" w14:textId="77777777">
            <w:pPr>
              <w:pStyle w:val="QualidadeTabelas"/>
              <w:rPr>
                <w:b/>
                <w:bCs/>
              </w:rPr>
            </w:pPr>
          </w:p>
          <w:p w:rsidR="00757A9C" w:rsidP="0060676D" w:rsidRDefault="00757A9C" w14:paraId="0B692E81" w14:textId="4D802089">
            <w:pPr>
              <w:pStyle w:val="QualidadeTabelas"/>
              <w:rPr>
                <w:b/>
                <w:bCs/>
              </w:rPr>
            </w:pPr>
          </w:p>
        </w:tc>
        <w:tc>
          <w:tcPr>
            <w:tcW w:w="3477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4C0A92" w:rsidR="00757A9C" w:rsidP="0060676D" w:rsidRDefault="00757A9C" w14:paraId="5D29CD2C" w14:textId="77777777">
            <w:pPr>
              <w:pStyle w:val="QualidadeTabelas"/>
              <w:rPr>
                <w:color w:val="auto"/>
              </w:rPr>
            </w:pPr>
          </w:p>
        </w:tc>
      </w:tr>
    </w:tbl>
    <w:p w:rsidR="0060676D" w:rsidP="004C0A92" w:rsidRDefault="0060676D" w14:paraId="5FB78710" w14:textId="77777777">
      <w:pPr>
        <w:pStyle w:val="BodyText"/>
      </w:pPr>
    </w:p>
    <w:p w:rsidR="36CF7E0A" w:rsidP="36CF7E0A" w:rsidRDefault="36CF7E0A" w14:paraId="1EA63D2F" w14:textId="009FDA94">
      <w:pPr>
        <w:pStyle w:val="BodyText"/>
      </w:pPr>
    </w:p>
    <w:tbl>
      <w:tblPr>
        <w:tblW w:w="0" w:type="auto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36CF7E0A" w:rsidTr="36CF7E0A" w14:paraId="041DC8EC">
        <w:trPr>
          <w:trHeight w:val="346"/>
        </w:trPr>
        <w:tc>
          <w:tcPr>
            <w:tcW w:w="2762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4F8A578B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Representante</w:t>
            </w:r>
          </w:p>
        </w:tc>
        <w:tc>
          <w:tcPr>
            <w:tcW w:w="6306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54A15D4B" w:rsidP="36CF7E0A" w:rsidRDefault="54A15D4B" w14:paraId="76BC634C" w14:textId="4101CECB">
            <w:pPr>
              <w:pStyle w:val="QualidadeTabelas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6CF7E0A" w:rsidR="54A15D4B">
              <w:rPr>
                <w:color w:val="auto"/>
              </w:rPr>
              <w:t xml:space="preserve">Thiago </w:t>
            </w:r>
            <w:r w:rsidRPr="36CF7E0A" w:rsidR="7C2F65EC">
              <w:rPr>
                <w:color w:val="auto"/>
              </w:rPr>
              <w:t>Oliva</w:t>
            </w:r>
          </w:p>
        </w:tc>
      </w:tr>
      <w:tr w:rsidR="36CF7E0A" w:rsidTr="36CF7E0A" w14:paraId="6EAC8900">
        <w:trPr>
          <w:trHeight w:val="460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68622D90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Responsabilidades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70DCCD4A" w14:textId="55CF299C">
            <w:pPr>
              <w:pStyle w:val="QualidadeTabelas"/>
              <w:rPr>
                <w:color w:val="auto"/>
              </w:rPr>
            </w:pPr>
            <w:r w:rsidRPr="36CF7E0A" w:rsidR="36CF7E0A">
              <w:rPr>
                <w:color w:val="auto"/>
              </w:rPr>
              <w:t>Desenvolver as funcionalidades do portal</w:t>
            </w:r>
          </w:p>
        </w:tc>
      </w:tr>
      <w:tr w:rsidR="36CF7E0A" w:rsidTr="36CF7E0A" w14:paraId="42922399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5E2E7F9E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 xml:space="preserve">Função 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6357522B" w14:textId="0562CE8A">
            <w:pPr>
              <w:pStyle w:val="QualidadeTabelas"/>
              <w:rPr>
                <w:color w:val="auto"/>
              </w:rPr>
            </w:pPr>
            <w:r w:rsidRPr="36CF7E0A" w:rsidR="36CF7E0A">
              <w:rPr>
                <w:color w:val="auto"/>
              </w:rPr>
              <w:t>Analista Desenvolvedor de Sistemas</w:t>
            </w:r>
          </w:p>
        </w:tc>
      </w:tr>
      <w:tr w:rsidR="36CF7E0A" w:rsidTr="36CF7E0A" w14:paraId="552381A9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10C9858A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Unidade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18945E4A" w14:textId="75CB6371">
            <w:pPr>
              <w:pStyle w:val="QualidadeTabelas"/>
              <w:rPr>
                <w:color w:val="auto"/>
              </w:rPr>
            </w:pPr>
          </w:p>
        </w:tc>
      </w:tr>
      <w:tr w:rsidR="36CF7E0A" w:rsidTr="36CF7E0A" w14:paraId="6579D6ED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222DCB67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Telefone para contato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297D971C" w14:textId="5FDE7F6D">
            <w:pPr>
              <w:pStyle w:val="QualidadeTabelas"/>
              <w:rPr>
                <w:color w:val="auto"/>
              </w:rPr>
            </w:pPr>
          </w:p>
        </w:tc>
      </w:tr>
      <w:tr w:rsidR="36CF7E0A" w:rsidTr="36CF7E0A" w14:paraId="59666E04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215CC638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E-mail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16EE7B56" w14:textId="2A783037">
            <w:pPr>
              <w:pStyle w:val="QualidadeTabelas"/>
              <w:rPr>
                <w:rFonts w:cs="Arial"/>
              </w:rPr>
            </w:pPr>
          </w:p>
        </w:tc>
      </w:tr>
      <w:tr w:rsidR="36CF7E0A" w:rsidTr="36CF7E0A" w14:paraId="3378AF37">
        <w:trPr>
          <w:trHeight w:val="346"/>
        </w:trPr>
        <w:tc>
          <w:tcPr>
            <w:tcW w:w="2762" w:type="dxa"/>
            <w:tcBorders>
              <w:left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197B9364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Observações</w:t>
            </w:r>
          </w:p>
        </w:tc>
        <w:tc>
          <w:tcPr>
            <w:tcW w:w="6306" w:type="dxa"/>
            <w:tcBorders>
              <w:left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04E703E2" w14:textId="0C2CB714">
            <w:pPr>
              <w:pStyle w:val="QualidadeTabelas"/>
              <w:rPr>
                <w:color w:val="auto"/>
              </w:rPr>
            </w:pPr>
          </w:p>
        </w:tc>
      </w:tr>
      <w:tr w:rsidR="36CF7E0A" w:rsidTr="36CF7E0A" w14:paraId="0750F056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13EE3C6F">
            <w:pPr>
              <w:pStyle w:val="QualidadeTabelas"/>
              <w:rPr>
                <w:b w:val="1"/>
                <w:bCs w:val="1"/>
              </w:rPr>
            </w:pPr>
          </w:p>
          <w:p w:rsidR="36CF7E0A" w:rsidP="36CF7E0A" w:rsidRDefault="36CF7E0A" w14:paraId="1BA5C26E" w14:textId="4D802089">
            <w:pPr>
              <w:pStyle w:val="QualidadeTabelas"/>
              <w:rPr>
                <w:b w:val="1"/>
                <w:bCs w:val="1"/>
              </w:rPr>
            </w:pP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59FE25DA">
            <w:pPr>
              <w:pStyle w:val="QualidadeTabelas"/>
              <w:rPr>
                <w:color w:val="auto"/>
              </w:rPr>
            </w:pPr>
          </w:p>
        </w:tc>
      </w:tr>
    </w:tbl>
    <w:p w:rsidR="36CF7E0A" w:rsidP="36CF7E0A" w:rsidRDefault="36CF7E0A" w14:paraId="03F38954" w14:textId="410ECF91">
      <w:pPr>
        <w:pStyle w:val="BodyText"/>
      </w:pPr>
    </w:p>
    <w:tbl>
      <w:tblPr>
        <w:tblW w:w="0" w:type="auto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36CF7E0A" w:rsidTr="36CF7E0A" w14:paraId="091B7339">
        <w:trPr>
          <w:trHeight w:val="346"/>
        </w:trPr>
        <w:tc>
          <w:tcPr>
            <w:tcW w:w="2762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5FD94E7F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Representante</w:t>
            </w:r>
          </w:p>
        </w:tc>
        <w:tc>
          <w:tcPr>
            <w:tcW w:w="6306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072A74EC" w:rsidP="36CF7E0A" w:rsidRDefault="072A74EC" w14:paraId="65A3C493" w14:textId="686540AB">
            <w:pPr>
              <w:pStyle w:val="QualidadeTabelas"/>
              <w:rPr>
                <w:color w:val="auto"/>
              </w:rPr>
            </w:pPr>
            <w:r w:rsidRPr="36CF7E0A" w:rsidR="072A74EC">
              <w:rPr>
                <w:color w:val="auto"/>
              </w:rPr>
              <w:t>Thiago Santana</w:t>
            </w:r>
          </w:p>
        </w:tc>
      </w:tr>
      <w:tr w:rsidR="36CF7E0A" w:rsidTr="36CF7E0A" w14:paraId="7C4C5584">
        <w:trPr>
          <w:trHeight w:val="460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51B39FD5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Responsabilidades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095E3C3F" w14:textId="55CF299C">
            <w:pPr>
              <w:pStyle w:val="QualidadeTabelas"/>
              <w:rPr>
                <w:color w:val="auto"/>
              </w:rPr>
            </w:pPr>
            <w:r w:rsidRPr="36CF7E0A" w:rsidR="36CF7E0A">
              <w:rPr>
                <w:color w:val="auto"/>
              </w:rPr>
              <w:t>Desenvolver as funcionalidades do portal</w:t>
            </w:r>
          </w:p>
        </w:tc>
      </w:tr>
      <w:tr w:rsidR="36CF7E0A" w:rsidTr="36CF7E0A" w14:paraId="0B1B0757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751E3C0C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 xml:space="preserve">Função 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02136931" w14:textId="0562CE8A">
            <w:pPr>
              <w:pStyle w:val="QualidadeTabelas"/>
              <w:rPr>
                <w:color w:val="auto"/>
              </w:rPr>
            </w:pPr>
            <w:r w:rsidRPr="36CF7E0A" w:rsidR="36CF7E0A">
              <w:rPr>
                <w:color w:val="auto"/>
              </w:rPr>
              <w:t>Analista Desenvolvedor de Sistemas</w:t>
            </w:r>
          </w:p>
        </w:tc>
      </w:tr>
      <w:tr w:rsidR="36CF7E0A" w:rsidTr="36CF7E0A" w14:paraId="5B44EFB2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365D99A0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Unidade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0B31DFBC" w14:textId="75CB6371">
            <w:pPr>
              <w:pStyle w:val="QualidadeTabelas"/>
              <w:rPr>
                <w:color w:val="auto"/>
              </w:rPr>
            </w:pPr>
          </w:p>
        </w:tc>
      </w:tr>
      <w:tr w:rsidR="36CF7E0A" w:rsidTr="36CF7E0A" w14:paraId="37BEE83B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437D0C87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Telefone para contato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5A2336CC" w14:textId="5FDE7F6D">
            <w:pPr>
              <w:pStyle w:val="QualidadeTabelas"/>
              <w:rPr>
                <w:color w:val="auto"/>
              </w:rPr>
            </w:pPr>
          </w:p>
        </w:tc>
      </w:tr>
      <w:tr w:rsidR="36CF7E0A" w:rsidTr="36CF7E0A" w14:paraId="3657C79C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0EB1FFA0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E-mail</w:t>
            </w: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724A046F" w14:textId="2A783037">
            <w:pPr>
              <w:pStyle w:val="QualidadeTabelas"/>
              <w:rPr>
                <w:rFonts w:cs="Arial"/>
              </w:rPr>
            </w:pPr>
          </w:p>
        </w:tc>
      </w:tr>
      <w:tr w:rsidR="36CF7E0A" w:rsidTr="36CF7E0A" w14:paraId="1E1970DD">
        <w:trPr>
          <w:trHeight w:val="346"/>
        </w:trPr>
        <w:tc>
          <w:tcPr>
            <w:tcW w:w="2762" w:type="dxa"/>
            <w:tcBorders>
              <w:left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7F843242">
            <w:pPr>
              <w:pStyle w:val="QualidadeTabelas"/>
              <w:rPr>
                <w:b w:val="1"/>
                <w:bCs w:val="1"/>
              </w:rPr>
            </w:pPr>
            <w:r w:rsidRPr="36CF7E0A" w:rsidR="36CF7E0A">
              <w:rPr>
                <w:b w:val="1"/>
                <w:bCs w:val="1"/>
              </w:rPr>
              <w:t>Observações</w:t>
            </w:r>
          </w:p>
        </w:tc>
        <w:tc>
          <w:tcPr>
            <w:tcW w:w="6306" w:type="dxa"/>
            <w:tcBorders>
              <w:left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32A47E3D" w14:textId="0C2CB714">
            <w:pPr>
              <w:pStyle w:val="QualidadeTabelas"/>
              <w:rPr>
                <w:color w:val="auto"/>
              </w:rPr>
            </w:pPr>
          </w:p>
        </w:tc>
      </w:tr>
      <w:tr w:rsidR="36CF7E0A" w:rsidTr="36CF7E0A" w14:paraId="6645CAF8">
        <w:trPr>
          <w:trHeight w:val="346"/>
        </w:trPr>
        <w:tc>
          <w:tcPr>
            <w:tcW w:w="2762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BFBFBF" w:themeFill="background1" w:themeFillShade="BF"/>
            <w:tcMar/>
            <w:vAlign w:val="center"/>
          </w:tcPr>
          <w:p w:rsidR="36CF7E0A" w:rsidP="36CF7E0A" w:rsidRDefault="36CF7E0A" w14:paraId="1BC33791">
            <w:pPr>
              <w:pStyle w:val="QualidadeTabelas"/>
              <w:rPr>
                <w:b w:val="1"/>
                <w:bCs w:val="1"/>
              </w:rPr>
            </w:pPr>
          </w:p>
          <w:p w:rsidR="36CF7E0A" w:rsidP="36CF7E0A" w:rsidRDefault="36CF7E0A" w14:paraId="6559A4D9" w14:textId="4D802089">
            <w:pPr>
              <w:pStyle w:val="QualidadeTabelas"/>
              <w:rPr>
                <w:b w:val="1"/>
                <w:bCs w:val="1"/>
              </w:rPr>
            </w:pPr>
          </w:p>
        </w:tc>
        <w:tc>
          <w:tcPr>
            <w:tcW w:w="6306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tcMar/>
            <w:vAlign w:val="center"/>
          </w:tcPr>
          <w:p w:rsidR="36CF7E0A" w:rsidP="36CF7E0A" w:rsidRDefault="36CF7E0A" w14:paraId="6D95D01C">
            <w:pPr>
              <w:pStyle w:val="QualidadeTabelas"/>
              <w:rPr>
                <w:color w:val="auto"/>
              </w:rPr>
            </w:pPr>
          </w:p>
        </w:tc>
      </w:tr>
    </w:tbl>
    <w:p w:rsidR="36CF7E0A" w:rsidP="36CF7E0A" w:rsidRDefault="36CF7E0A" w14:paraId="7576915E" w14:textId="6DFF1D29">
      <w:pPr>
        <w:pStyle w:val="BodyText"/>
      </w:pPr>
    </w:p>
    <w:p w:rsidR="005C0AFC" w:rsidP="00934BA3" w:rsidRDefault="002D4C81" w14:paraId="46FB9CE5" w14:textId="6744B69B">
      <w:pPr>
        <w:pStyle w:val="Heading1"/>
      </w:pPr>
      <w:bookmarkStart w:name="_Toc119963347" w:id="4"/>
      <w:r>
        <w:lastRenderedPageBreak/>
        <w:t>Público-alvo</w:t>
      </w:r>
      <w:bookmarkEnd w:id="4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A0DD2" w:rsidTr="36CF7E0A" w14:paraId="40DBD4AA" w14:textId="77777777">
        <w:trPr>
          <w:cantSplit/>
          <w:trHeight w:val="431"/>
        </w:trPr>
        <w:tc>
          <w:tcPr>
            <w:tcW w:w="1523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Pr="00CA0DD2" w:rsidR="00CA0DD2" w:rsidP="00D70DEC" w:rsidRDefault="00CA0DD2" w14:paraId="3DBECBB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F77B2E" w:rsidR="00CA0DD2" w:rsidP="00F77B2E" w:rsidRDefault="00CA0DD2" w14:paraId="5B9A131B" w14:textId="39C447C9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E69" w:rsidTr="36CF7E0A" w14:paraId="2811708A" w14:textId="77777777">
        <w:trPr>
          <w:cantSplit/>
          <w:trHeight w:val="325"/>
        </w:trPr>
        <w:tc>
          <w:tcPr>
            <w:tcW w:w="1523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Pr="00D81245" w:rsidR="00952E69" w:rsidP="00D70DEC" w:rsidRDefault="00D81245" w14:paraId="4C7A6023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auto" w:sz="4" w:space="0"/>
              <w:right w:val="single" w:color="000000" w:themeColor="text1" w:sz="1" w:space="0"/>
            </w:tcBorders>
            <w:tcMar/>
            <w:vAlign w:val="center"/>
          </w:tcPr>
          <w:p w:rsidRPr="00F77B2E" w:rsidR="00952E69" w:rsidP="00A945AC" w:rsidRDefault="00F77B2E" w14:paraId="0DC70B84" w14:textId="77777777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Administrador</w:t>
            </w:r>
            <w:r w:rsidR="00946451">
              <w:rPr>
                <w:rFonts w:ascii="Arial" w:hAnsi="Arial" w:cs="Arial"/>
                <w:sz w:val="20"/>
                <w:szCs w:val="20"/>
              </w:rPr>
              <w:t xml:space="preserve"> do Sistema</w:t>
            </w:r>
          </w:p>
        </w:tc>
      </w:tr>
      <w:tr w:rsidR="00F77B2E" w:rsidTr="36CF7E0A" w14:paraId="1B7C9531" w14:textId="77777777">
        <w:trPr>
          <w:cantSplit/>
          <w:trHeight w:val="524"/>
        </w:trPr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="00F77B2E" w:rsidP="00F77B2E" w:rsidRDefault="00F77B2E" w14:paraId="401730B4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A64FB" w:rsidR="00D015B3" w:rsidP="36CF7E0A" w:rsidRDefault="00D015B3" w14:paraId="48AC77CB" w14:textId="0F6A80F6">
            <w:pPr>
              <w:pStyle w:val="Textodocorpo0"/>
              <w:shd w:val="clear" w:color="auto" w:fill="auto"/>
              <w:tabs>
                <w:tab w:val="left" w:pos="1456"/>
              </w:tabs>
              <w:spacing w:after="0" w:line="283" w:lineRule="exact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36CF7E0A" w:rsidR="37C29E48">
              <w:rPr>
                <w:rFonts w:ascii="Arial" w:hAnsi="Arial" w:cs="Arial"/>
                <w:sz w:val="20"/>
                <w:szCs w:val="20"/>
              </w:rPr>
              <w:t>Realizar o gerenciamento do portal, aprovando novos cadastros de veículos e usuários</w:t>
            </w:r>
          </w:p>
        </w:tc>
      </w:tr>
      <w:tr w:rsidR="00F77B2E" w:rsidTr="36CF7E0A" w14:paraId="32AD164B" w14:textId="77777777">
        <w:trPr>
          <w:cantSplit/>
          <w:trHeight w:val="346"/>
        </w:trPr>
        <w:tc>
          <w:tcPr>
            <w:tcW w:w="1523" w:type="pct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F77B2E" w:rsidP="00F77B2E" w:rsidRDefault="00F77B2E" w14:paraId="1574489A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FA64FB" w:rsidR="00F77B2E" w:rsidP="00F77B2E" w:rsidRDefault="00F77B2E" w14:paraId="29120095" w14:textId="77777777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:rsidR="00C643C7" w:rsidP="00C643C7" w:rsidRDefault="00C643C7" w14:paraId="353CFDA2" w14:textId="77777777">
      <w:pPr>
        <w:pStyle w:val="BodyText"/>
      </w:pPr>
      <w:bookmarkStart w:name="_Toc228183411" w:id="5"/>
      <w:bookmarkStart w:name="_Toc245703701" w:id="6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643C7" w:rsidTr="36CF7E0A" w14:paraId="79ABC590" w14:textId="77777777">
        <w:trPr>
          <w:cantSplit/>
          <w:trHeight w:val="431"/>
        </w:trPr>
        <w:tc>
          <w:tcPr>
            <w:tcW w:w="1523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Pr="00CA0DD2" w:rsidR="00C643C7" w:rsidP="00C53B64" w:rsidRDefault="00C643C7" w14:paraId="7FDB0724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F77B2E" w:rsidR="00C643C7" w:rsidP="00C53B64" w:rsidRDefault="00C643C7" w14:paraId="10ADE15F" w14:textId="057DF1BA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:rsidTr="36CF7E0A" w14:paraId="0000C6CB" w14:textId="77777777">
        <w:trPr>
          <w:cantSplit/>
          <w:trHeight w:val="352"/>
        </w:trPr>
        <w:tc>
          <w:tcPr>
            <w:tcW w:w="1523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Pr="00D81245" w:rsidR="00C643C7" w:rsidP="00C53B64" w:rsidRDefault="00C643C7" w14:paraId="4DC70D2A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auto" w:sz="4" w:space="0"/>
              <w:right w:val="single" w:color="000000" w:themeColor="text1" w:sz="1" w:space="0"/>
            </w:tcBorders>
            <w:tcMar/>
            <w:vAlign w:val="center"/>
          </w:tcPr>
          <w:p w:rsidRPr="00F77B2E" w:rsidR="00C643C7" w:rsidP="00C53B64" w:rsidRDefault="0080184F" w14:paraId="6850D4CE" w14:textId="302628B7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comum</w:t>
            </w:r>
          </w:p>
        </w:tc>
      </w:tr>
      <w:tr w:rsidR="00C643C7" w:rsidTr="36CF7E0A" w14:paraId="3247A0A8" w14:textId="77777777">
        <w:trPr>
          <w:cantSplit/>
          <w:trHeight w:val="524"/>
        </w:trPr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center"/>
          </w:tcPr>
          <w:p w:rsidR="00C643C7" w:rsidP="00C53B64" w:rsidRDefault="00C643C7" w14:paraId="38D71910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45CED" w:rsidR="00D015B3" w:rsidP="36CF7E0A" w:rsidRDefault="00D015B3" w14:paraId="0D4885F4" w14:textId="1D549C70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36CF7E0A" w:rsidR="576EF7C9">
              <w:rPr>
                <w:rFonts w:ascii="Arial" w:hAnsi="Arial" w:cs="Arial"/>
                <w:sz w:val="20"/>
                <w:szCs w:val="20"/>
              </w:rPr>
              <w:t>Realizar o cadastro de veículos e também, consultar veículos para compra</w:t>
            </w:r>
          </w:p>
        </w:tc>
      </w:tr>
      <w:tr w:rsidR="00C643C7" w:rsidTr="36CF7E0A" w14:paraId="09B4D46B" w14:textId="77777777">
        <w:trPr>
          <w:cantSplit/>
          <w:trHeight w:val="346"/>
        </w:trPr>
        <w:tc>
          <w:tcPr>
            <w:tcW w:w="1523" w:type="pct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BFBFBF" w:themeFill="background1" w:themeFillShade="BF"/>
            <w:tcMar/>
            <w:vAlign w:val="center"/>
          </w:tcPr>
          <w:p w:rsidR="00C643C7" w:rsidP="00C53B64" w:rsidRDefault="00C643C7" w14:paraId="00EB1DA9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  <w:vAlign w:val="center"/>
          </w:tcPr>
          <w:p w:rsidRPr="00FA64FB" w:rsidR="00C643C7" w:rsidP="00C53B64" w:rsidRDefault="00C643C7" w14:paraId="56DD7A97" w14:textId="77777777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:rsidRPr="00CD1404" w:rsidR="00C643C7" w:rsidP="00C643C7" w:rsidRDefault="00C643C7" w14:paraId="7945B87A" w14:textId="77777777">
      <w:pPr>
        <w:pStyle w:val="BodyText"/>
        <w:rPr>
          <w:color w:val="FF0000"/>
        </w:rPr>
      </w:pPr>
    </w:p>
    <w:p w:rsidR="00A945AC" w:rsidP="00C643C7" w:rsidRDefault="00A945AC" w14:paraId="517C90AF" w14:textId="77777777">
      <w:pPr>
        <w:pStyle w:val="BodyText"/>
      </w:pPr>
    </w:p>
    <w:p w:rsidRPr="00E25941" w:rsidR="003E1181" w:rsidP="003E1181" w:rsidRDefault="003E1181" w14:paraId="3EF5E997" w14:textId="77777777">
      <w:pPr>
        <w:pStyle w:val="Heading1"/>
      </w:pPr>
      <w:bookmarkStart w:name="_Toc119963348" w:id="7"/>
      <w:r w:rsidRPr="00E25941">
        <w:t>Visão Geral do Produto</w:t>
      </w:r>
      <w:bookmarkEnd w:id="5"/>
      <w:bookmarkEnd w:id="6"/>
      <w:bookmarkEnd w:id="7"/>
    </w:p>
    <w:p w:rsidR="003E1181" w:rsidP="00BF7BAB" w:rsidRDefault="003E1181" w14:paraId="7B0F2D54" w14:textId="77777777">
      <w:pPr>
        <w:pStyle w:val="Heading2"/>
        <w:ind w:left="851" w:hanging="567"/>
      </w:pPr>
      <w:bookmarkStart w:name="_Toc228183412" w:id="8"/>
      <w:bookmarkStart w:name="_Toc245703702" w:id="9"/>
      <w:bookmarkStart w:name="_Toc119963349" w:id="10"/>
      <w:r w:rsidRPr="00E25941">
        <w:t>Escopo</w:t>
      </w:r>
      <w:bookmarkEnd w:id="8"/>
      <w:bookmarkEnd w:id="9"/>
      <w:bookmarkEnd w:id="10"/>
    </w:p>
    <w:p w:rsidRPr="00827BB8" w:rsidR="00827BB8" w:rsidP="00827BB8" w:rsidRDefault="00827BB8" w14:paraId="4A485CBD" w14:textId="083EF0B0">
      <w:pPr>
        <w:pStyle w:val="QualidadeTexto"/>
        <w:ind w:firstLine="426"/>
        <w:rPr>
          <w:rFonts w:cs="Arial"/>
          <w:color w:val="auto"/>
        </w:rPr>
      </w:pPr>
      <w:r w:rsidRPr="36CF7E0A" w:rsidR="1CFC2C08">
        <w:rPr>
          <w:rFonts w:cs="Arial"/>
          <w:color w:val="auto"/>
        </w:rPr>
        <w:t>Atualmente na agência de veículos XLO Motors, não existe um Portal para o controle das negociações dos veículos realizada pela empresa.</w:t>
      </w:r>
    </w:p>
    <w:p w:rsidR="1CFC2C08" w:rsidP="36CF7E0A" w:rsidRDefault="1CFC2C08" w14:paraId="6B75F0B8" w14:textId="71E1333C">
      <w:pPr>
        <w:pStyle w:val="QualidadeTexto"/>
        <w:ind w:firstLine="426"/>
        <w:rPr>
          <w:rFonts w:cs="Arial"/>
          <w:color w:val="auto"/>
        </w:rPr>
      </w:pPr>
      <w:r w:rsidRPr="36CF7E0A" w:rsidR="1CFC2C08">
        <w:rPr>
          <w:rFonts w:cs="Arial"/>
          <w:color w:val="auto"/>
        </w:rPr>
        <w:t>Será desenvolvida a solução de um Portal de Venda de Veículos para a XLO Motors, onde através de consultas gerenciais, as negociações sejam mais claras e objetivas, evitando quaisquer ônus tanto para o vendedor</w:t>
      </w:r>
      <w:r w:rsidRPr="36CF7E0A" w:rsidR="6E50A243">
        <w:rPr>
          <w:rFonts w:cs="Arial"/>
          <w:color w:val="auto"/>
        </w:rPr>
        <w:t xml:space="preserve"> quanto para o comprador.</w:t>
      </w:r>
    </w:p>
    <w:p w:rsidR="00827BB8" w:rsidP="00827BB8" w:rsidRDefault="00827BB8" w14:paraId="7A394292" w14:textId="313B901D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45A08DFB" w14:textId="3B73C1C8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62DDE933" w14:textId="764837AB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4B8C9BC6" w14:textId="6C40D01F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0D7D2343" w14:textId="14BE6755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678EDEE0" w14:textId="6F091DA6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4BC3672F" w14:textId="225A55E9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7E9E8B55" w14:textId="235424DB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6E16AB77" w14:textId="76BCE020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46EF1B0B" w14:textId="5DED52BB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748BB2B0" w14:textId="2E52F337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3F494066" w14:textId="78386477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26731A26" w14:textId="28BEF375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408E8634" w14:textId="36BF434C">
      <w:pPr>
        <w:pStyle w:val="QualidadeTexto"/>
        <w:ind w:firstLine="426"/>
        <w:rPr>
          <w:rFonts w:cs="Arial"/>
          <w:color w:val="auto"/>
        </w:rPr>
      </w:pPr>
    </w:p>
    <w:p w:rsidR="009A46D7" w:rsidP="00827BB8" w:rsidRDefault="009A46D7" w14:paraId="62857C3F" w14:textId="35FC5B39">
      <w:pPr>
        <w:pStyle w:val="QualidadeTexto"/>
        <w:ind w:firstLine="426"/>
        <w:rPr>
          <w:rFonts w:cs="Arial"/>
          <w:color w:val="auto"/>
        </w:rPr>
      </w:pPr>
    </w:p>
    <w:p w:rsidRPr="00827BB8" w:rsidR="009A46D7" w:rsidP="00827BB8" w:rsidRDefault="009A46D7" w14:paraId="2D44677C" w14:textId="77777777">
      <w:pPr>
        <w:pStyle w:val="QualidadeTexto"/>
        <w:ind w:firstLine="426"/>
        <w:rPr>
          <w:rFonts w:cs="Arial"/>
          <w:color w:val="auto"/>
        </w:rPr>
      </w:pPr>
    </w:p>
    <w:p w:rsidR="004811E8" w:rsidP="00827BB8" w:rsidRDefault="004811E8" w14:paraId="1F1E87F7" w14:textId="77777777">
      <w:pPr>
        <w:pStyle w:val="QualidadeTexto"/>
        <w:ind w:firstLine="426"/>
        <w:rPr>
          <w:rFonts w:cs="Arial"/>
          <w:color w:val="auto"/>
        </w:rPr>
      </w:pPr>
    </w:p>
    <w:p w:rsidR="00ED0847" w:rsidP="00ED0847" w:rsidRDefault="00ED0847" w14:paraId="67FDB96A" w14:textId="77777777">
      <w:pPr>
        <w:pStyle w:val="QualidadeTexto"/>
        <w:ind w:left="426"/>
        <w:rPr>
          <w:rFonts w:cs="Arial"/>
          <w:color w:val="auto"/>
        </w:rPr>
      </w:pPr>
    </w:p>
    <w:p w:rsidR="00ED0847" w:rsidP="00ED0847" w:rsidRDefault="00ED0847" w14:paraId="3AAD4D6E" w14:textId="33D6A5DB">
      <w:pPr>
        <w:spacing w:before="240" w:after="120"/>
        <w:ind w:left="426"/>
        <w:jc w:val="both"/>
      </w:pPr>
    </w:p>
    <w:p w:rsidR="00D26F0C" w:rsidP="0046566B" w:rsidRDefault="00D26F0C" w14:paraId="2580534C" w14:textId="77777777">
      <w:pPr>
        <w:pStyle w:val="QualidadeTexto"/>
        <w:ind w:left="426"/>
        <w:rPr>
          <w:rFonts w:cs="Arial"/>
          <w:color w:val="auto"/>
        </w:rPr>
      </w:pPr>
    </w:p>
    <w:p w:rsidR="00D26F0C" w:rsidP="0046566B" w:rsidRDefault="00D26F0C" w14:paraId="47085863" w14:textId="22429926">
      <w:pPr>
        <w:pStyle w:val="QualidadeTexto"/>
        <w:ind w:left="426"/>
        <w:rPr>
          <w:rFonts w:cs="Arial"/>
          <w:color w:val="auto"/>
        </w:rPr>
      </w:pPr>
    </w:p>
    <w:p w:rsidR="00032967" w:rsidP="0046566B" w:rsidRDefault="00032967" w14:paraId="6FFA11F5" w14:textId="6B3241C1">
      <w:pPr>
        <w:pStyle w:val="QualidadeTexto"/>
        <w:ind w:left="426"/>
        <w:rPr>
          <w:rFonts w:cs="Arial"/>
          <w:color w:val="auto"/>
        </w:rPr>
      </w:pPr>
    </w:p>
    <w:p w:rsidR="00F67785" w:rsidP="0046566B" w:rsidRDefault="00F67785" w14:paraId="0211874C" w14:textId="75801D96">
      <w:pPr>
        <w:pStyle w:val="QualidadeTexto"/>
        <w:ind w:left="426"/>
        <w:rPr>
          <w:rFonts w:cs="Arial"/>
          <w:color w:val="auto"/>
        </w:rPr>
      </w:pPr>
    </w:p>
    <w:p w:rsidR="00F67785" w:rsidP="0046566B" w:rsidRDefault="00F67785" w14:paraId="4EFBFF6D" w14:textId="3482D3C9">
      <w:pPr>
        <w:pStyle w:val="QualidadeTexto"/>
        <w:ind w:left="426"/>
        <w:rPr>
          <w:rFonts w:cs="Arial"/>
          <w:color w:val="auto"/>
        </w:rPr>
      </w:pPr>
    </w:p>
    <w:p w:rsidR="00F67785" w:rsidP="0046566B" w:rsidRDefault="00F67785" w14:paraId="1A03A209" w14:textId="186BE8D9">
      <w:pPr>
        <w:pStyle w:val="QualidadeTexto"/>
        <w:ind w:left="426"/>
        <w:rPr>
          <w:rFonts w:cs="Arial"/>
          <w:color w:val="auto"/>
        </w:rPr>
      </w:pPr>
    </w:p>
    <w:p w:rsidR="00F67785" w:rsidP="0046566B" w:rsidRDefault="00F67785" w14:paraId="7ED07B6F" w14:textId="1F1C50C8">
      <w:pPr>
        <w:pStyle w:val="QualidadeTexto"/>
        <w:ind w:left="426"/>
        <w:rPr>
          <w:rFonts w:cs="Arial"/>
          <w:color w:val="auto"/>
        </w:rPr>
      </w:pPr>
    </w:p>
    <w:p w:rsidR="00F67785" w:rsidP="0046566B" w:rsidRDefault="00F67785" w14:paraId="1C53BB16" w14:textId="533CF7D5">
      <w:pPr>
        <w:pStyle w:val="QualidadeTexto"/>
        <w:ind w:left="426"/>
        <w:rPr>
          <w:rFonts w:cs="Arial"/>
          <w:color w:val="auto"/>
        </w:rPr>
      </w:pPr>
    </w:p>
    <w:p w:rsidR="00F67785" w:rsidP="0046566B" w:rsidRDefault="00F67785" w14:paraId="64FC9319" w14:textId="48A4156D">
      <w:pPr>
        <w:pStyle w:val="QualidadeTexto"/>
        <w:ind w:left="426"/>
        <w:rPr>
          <w:rFonts w:cs="Arial"/>
          <w:color w:val="auto"/>
        </w:rPr>
      </w:pPr>
    </w:p>
    <w:p w:rsidR="00F67785" w:rsidP="0046566B" w:rsidRDefault="00F67785" w14:paraId="59D6CD4A" w14:textId="208E6FCB">
      <w:pPr>
        <w:pStyle w:val="QualidadeTexto"/>
        <w:ind w:left="426"/>
        <w:rPr>
          <w:rFonts w:cs="Arial"/>
          <w:color w:val="auto"/>
        </w:rPr>
      </w:pPr>
    </w:p>
    <w:p w:rsidR="00F67785" w:rsidP="0046566B" w:rsidRDefault="00F67785" w14:paraId="13638568" w14:textId="6C01A545">
      <w:pPr>
        <w:pStyle w:val="QualidadeTexto"/>
        <w:ind w:left="426"/>
        <w:rPr>
          <w:rFonts w:cs="Arial"/>
          <w:color w:val="auto"/>
        </w:rPr>
      </w:pPr>
    </w:p>
    <w:p w:rsidRPr="00827BB8" w:rsidR="003E1181" w:rsidP="00BF7BAB" w:rsidRDefault="003E1181" w14:paraId="26339646" w14:textId="77777777">
      <w:pPr>
        <w:pStyle w:val="Heading3"/>
        <w:ind w:left="567" w:firstLine="204"/>
        <w:rPr>
          <w:color w:val="auto"/>
        </w:rPr>
      </w:pPr>
      <w:bookmarkStart w:name="_Toc119963350" w:id="11"/>
      <w:r w:rsidRPr="00827BB8">
        <w:rPr>
          <w:color w:val="auto"/>
        </w:rPr>
        <w:t>Geral</w:t>
      </w:r>
      <w:bookmarkEnd w:id="1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1534"/>
        <w:gridCol w:w="4072"/>
        <w:gridCol w:w="3454"/>
      </w:tblGrid>
      <w:tr w:rsidRPr="00B27E12" w:rsidR="00572322" w:rsidTr="36CF7E0A" w14:paraId="3ABF5388" w14:textId="77777777">
        <w:trPr>
          <w:cantSplit/>
          <w:trHeight w:val="172"/>
          <w:tblHeader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CCCCC"/>
            <w:tcMar/>
            <w:vAlign w:val="center"/>
          </w:tcPr>
          <w:p w:rsidRPr="00AE6F57" w:rsidR="00572322" w:rsidP="00572322" w:rsidRDefault="00572322" w14:paraId="2418B9C6" w14:textId="77777777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CCCCC"/>
            <w:tcMar/>
            <w:vAlign w:val="center"/>
          </w:tcPr>
          <w:p w:rsidRPr="00AE6F57" w:rsidR="00572322" w:rsidP="00572322" w:rsidRDefault="00572322" w14:paraId="639B9933" w14:textId="77777777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Pr="00AE6F57" w:rsidR="00572322" w:rsidP="00572322" w:rsidRDefault="00572322" w14:paraId="6351232D" w14:textId="77777777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Características</w:t>
            </w:r>
          </w:p>
        </w:tc>
      </w:tr>
      <w:tr w:rsidRPr="00B27E12" w:rsidR="00572322" w:rsidTr="36CF7E0A" w14:paraId="1F7C4CE5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572322" w:rsidP="00572322" w:rsidRDefault="00572322" w14:paraId="58F46E9B" w14:textId="77777777">
            <w:pPr>
              <w:widowControl/>
              <w:suppressAutoHyphens w:val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NE001</w:t>
            </w: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Pr="00D85185" w:rsidR="00572322" w:rsidP="00572322" w:rsidRDefault="00572322" w14:paraId="34442739" w14:textId="702E88F6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 w:rsidRPr="00D85185">
              <w:rPr>
                <w:rFonts w:cs="Arial"/>
                <w:b/>
                <w:color w:val="auto"/>
              </w:rPr>
              <w:t>A</w:t>
            </w:r>
            <w:r w:rsidR="003154DD">
              <w:rPr>
                <w:rFonts w:cs="Arial"/>
                <w:b/>
                <w:color w:val="auto"/>
              </w:rPr>
              <w:t xml:space="preserve">utenticar Usuário </w:t>
            </w:r>
          </w:p>
          <w:p w:rsidRPr="00E51D34" w:rsidR="00572322" w:rsidP="00572322" w:rsidRDefault="00AC3149" w14:paraId="35A1734D" w14:textId="2E4B7B8F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Pr="001B7D80" w:rsidR="00572322" w:rsidP="00AC3149" w:rsidRDefault="00AC3149" w14:paraId="286AAD04" w14:textId="42998118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Pr="00B27E12" w:rsidR="00572322" w:rsidTr="36CF7E0A" w14:paraId="62E82B94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572322" w:rsidP="00572322" w:rsidRDefault="00572322" w14:paraId="7E9EA9E1" w14:textId="00881D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CF7E0A" w:rsidR="340B34C5">
              <w:rPr>
                <w:rFonts w:ascii="Arial" w:hAnsi="Arial" w:cs="Arial"/>
                <w:sz w:val="20"/>
                <w:szCs w:val="20"/>
              </w:rPr>
              <w:t>NE002</w:t>
            </w: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E51D34" w:rsidR="00572322" w:rsidP="36CF7E0A" w:rsidRDefault="00766135" w14:paraId="58F1FD94" w14:textId="1EA73C14">
            <w:pPr>
              <w:pStyle w:val="QualidadeTabelas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cs="Arial"/>
                <w:b w:val="1"/>
                <w:bCs w:val="1"/>
              </w:rPr>
            </w:pPr>
            <w:r w:rsidRPr="36CF7E0A" w:rsidR="340B34C5">
              <w:rPr>
                <w:rFonts w:cs="Arial"/>
                <w:b w:val="1"/>
                <w:bCs w:val="1"/>
              </w:rPr>
              <w:t>Cadastro e Manutenção de Usuários</w:t>
            </w:r>
          </w:p>
          <w:p w:rsidRPr="00E51D34" w:rsidR="00572322" w:rsidP="36CF7E0A" w:rsidRDefault="00766135" w14:paraId="0F68D2C4" w14:textId="1226F82B">
            <w:pPr>
              <w:pStyle w:val="QualidadeTabelas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cs="Arial"/>
              </w:rPr>
            </w:pPr>
            <w:r w:rsidRPr="36CF7E0A" w:rsidR="340B34C5">
              <w:rPr>
                <w:rFonts w:cs="Arial"/>
              </w:rPr>
              <w:t>Permitir que sejam realizadas manutenções de usuário no portal de venda de veículos, sendo necessária a aprovação pelo usuário administrador para a utilização.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51D34" w:rsidR="00572322" w:rsidP="00757A9C" w:rsidRDefault="00572322" w14:paraId="436A5FC0" w14:textId="73EC1802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36CF7E0A" w:rsidR="340B34C5">
              <w:rPr>
                <w:rFonts w:cs="Arial"/>
                <w:color w:val="auto"/>
              </w:rPr>
              <w:t>Manter Usuários</w:t>
            </w:r>
          </w:p>
        </w:tc>
      </w:tr>
      <w:tr w:rsidRPr="00B27E12" w:rsidR="00572322" w:rsidTr="36CF7E0A" w14:paraId="1F82A577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572322" w:rsidP="00572322" w:rsidRDefault="00572322" w14:paraId="7FDCBD01" w14:textId="417B32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CF7E0A" w:rsidR="340B34C5">
              <w:rPr>
                <w:rFonts w:ascii="Arial" w:hAnsi="Arial" w:cs="Arial"/>
                <w:sz w:val="20"/>
                <w:szCs w:val="20"/>
              </w:rPr>
              <w:t>NE003</w:t>
            </w: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E51D34" w:rsidR="00572322" w:rsidP="36CF7E0A" w:rsidRDefault="00572322" w14:paraId="6E1A0C1C" w14:textId="0B4595B0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36CF7E0A" w:rsidR="5CA7B142">
              <w:rPr>
                <w:rFonts w:cs="Arial"/>
                <w:b w:val="1"/>
                <w:bCs w:val="1"/>
                <w:color w:val="auto"/>
              </w:rPr>
              <w:t>Cadastro e Manutenção de Veículos</w:t>
            </w:r>
          </w:p>
          <w:p w:rsidRPr="00E51D34" w:rsidR="00572322" w:rsidP="00572322" w:rsidRDefault="00572322" w14:paraId="41F678F5" w14:textId="428DE411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36CF7E0A" w:rsidR="5CA7B142">
              <w:rPr>
                <w:rFonts w:cs="Arial"/>
                <w:color w:val="auto"/>
              </w:rPr>
              <w:t>Permitir ao usuário cadastrado e ativo no portal, a realização do cadastro de veículos e sua manutenção dos dados, conforme necessidade de atualização.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51D34" w:rsidR="00572322" w:rsidP="00757A9C" w:rsidRDefault="00572322" w14:paraId="278B2121" w14:textId="27627B03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36CF7E0A" w:rsidR="5CA7B142">
              <w:rPr>
                <w:rFonts w:cs="Arial"/>
                <w:color w:val="auto"/>
              </w:rPr>
              <w:t>Manter Veículos</w:t>
            </w:r>
          </w:p>
        </w:tc>
      </w:tr>
      <w:tr w:rsidRPr="00B27E12" w:rsidR="00572322" w:rsidTr="36CF7E0A" w14:paraId="5ABE9F52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572322" w:rsidP="00572322" w:rsidRDefault="00572322" w14:paraId="72127BBA" w14:textId="2EBDAB1B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6CF7E0A" w:rsidR="5CA7B142">
              <w:rPr>
                <w:rFonts w:ascii="Arial" w:hAnsi="Arial" w:eastAsia="Arial" w:cs="Arial"/>
                <w:sz w:val="20"/>
                <w:szCs w:val="20"/>
              </w:rPr>
              <w:t>NE004</w:t>
            </w: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3A1CF7" w:rsidR="00572322" w:rsidP="36CF7E0A" w:rsidRDefault="00572322" w14:paraId="50570155" w14:textId="77D984CE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36CF7E0A" w:rsidR="6706DBDB">
              <w:rPr>
                <w:rFonts w:cs="Arial"/>
                <w:b w:val="1"/>
                <w:bCs w:val="1"/>
                <w:color w:val="auto"/>
              </w:rPr>
              <w:t>Listar Últimos Veículos Cadastrados</w:t>
            </w:r>
          </w:p>
          <w:p w:rsidRPr="003A1CF7" w:rsidR="00572322" w:rsidP="36CF7E0A" w:rsidRDefault="00572322" w14:paraId="02A8E81D" w14:textId="784BBE5A">
            <w:pPr>
              <w:pStyle w:val="QualidadeTabelas"/>
              <w:spacing w:line="360" w:lineRule="auto"/>
              <w:rPr>
                <w:rFonts w:cs="Arial"/>
                <w:b w:val="0"/>
                <w:bCs w:val="0"/>
                <w:color w:val="auto"/>
              </w:rPr>
            </w:pPr>
            <w:r w:rsidRPr="36CF7E0A" w:rsidR="6706DBDB">
              <w:rPr>
                <w:rFonts w:cs="Arial"/>
                <w:b w:val="0"/>
                <w:bCs w:val="0"/>
                <w:color w:val="auto"/>
              </w:rPr>
              <w:t>Permitir a visualização na página inicial do Portal de Vendas de Veículos, exibindo, de forma decrescente de cadastro, os veículos adicionados</w:t>
            </w:r>
            <w:r w:rsidRPr="36CF7E0A" w:rsidR="47B16C9B">
              <w:rPr>
                <w:rFonts w:cs="Arial"/>
                <w:b w:val="0"/>
                <w:bCs w:val="0"/>
                <w:color w:val="auto"/>
              </w:rPr>
              <w:t xml:space="preserve"> recentemente.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72322" w:rsidP="00757A9C" w:rsidRDefault="00572322" w14:paraId="24DD597C" w14:textId="140A27C9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36CF7E0A" w:rsidR="6706DBDB">
              <w:rPr>
                <w:rFonts w:cs="Arial"/>
                <w:color w:val="auto"/>
              </w:rPr>
              <w:t>Listar Últimos Veículos Cadastrados</w:t>
            </w:r>
          </w:p>
        </w:tc>
      </w:tr>
      <w:tr w:rsidRPr="00B27E12" w:rsidR="00572322" w:rsidTr="36CF7E0A" w14:paraId="2F0EBE19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572322" w:rsidP="00572322" w:rsidRDefault="00572322" w14:paraId="5DF30340" w14:textId="6ACAD9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CF7E0A" w:rsidR="0C38B60F">
              <w:rPr>
                <w:rFonts w:ascii="Arial" w:hAnsi="Arial" w:cs="Arial"/>
                <w:sz w:val="20"/>
                <w:szCs w:val="20"/>
              </w:rPr>
              <w:t>NE005</w:t>
            </w: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E51D34" w:rsidR="00572322" w:rsidP="36CF7E0A" w:rsidRDefault="00572322" w14:paraId="3A10AD3F" w14:textId="2A1B5D78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36CF7E0A" w:rsidR="04C90F39">
              <w:rPr>
                <w:rFonts w:cs="Arial"/>
                <w:b w:val="1"/>
                <w:bCs w:val="1"/>
                <w:color w:val="auto"/>
              </w:rPr>
              <w:t>Cadastro e Manutenção de Itens de Veículos</w:t>
            </w:r>
          </w:p>
          <w:p w:rsidRPr="00E51D34" w:rsidR="00572322" w:rsidP="00572322" w:rsidRDefault="00572322" w14:paraId="32018085" w14:textId="6BD9A2F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36CF7E0A" w:rsidR="04C90F39">
              <w:rPr>
                <w:rFonts w:cs="Arial"/>
                <w:color w:val="auto"/>
              </w:rPr>
              <w:t>Permitir ao usuário cadastrado e ativo no Portal de Vendas de Veículos, a realização do cadastro dos itens que serão utilizados para relacionar aos veículos cadastrados.</w:t>
            </w:r>
            <w:r w:rsidRPr="36CF7E0A" w:rsidR="54FAB5A7">
              <w:rPr>
                <w:rFonts w:cs="Arial"/>
                <w:color w:val="auto"/>
              </w:rPr>
              <w:t xml:space="preserve"> Estes itens são definidos de acordo com a necessidade, por exemplo, Air Bag, </w:t>
            </w:r>
            <w:r w:rsidRPr="36CF7E0A" w:rsidR="5C0E745F">
              <w:rPr>
                <w:rFonts w:cs="Arial"/>
                <w:color w:val="auto"/>
              </w:rPr>
              <w:t>Ar-Condicionado</w:t>
            </w:r>
            <w:r w:rsidRPr="36CF7E0A" w:rsidR="54FAB5A7">
              <w:rPr>
                <w:rFonts w:cs="Arial"/>
                <w:color w:val="auto"/>
              </w:rPr>
              <w:t xml:space="preserve"> etc.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51D34" w:rsidR="00572322" w:rsidP="00757A9C" w:rsidRDefault="00572322" w14:paraId="7EAC3233" w14:textId="3899F593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36CF7E0A" w:rsidR="04C90F39">
              <w:rPr>
                <w:rFonts w:cs="Arial"/>
                <w:color w:val="auto"/>
              </w:rPr>
              <w:t>Manter Itens de Veículos</w:t>
            </w:r>
          </w:p>
        </w:tc>
      </w:tr>
      <w:tr w:rsidRPr="00B27E12" w:rsidR="00572322" w:rsidTr="36CF7E0A" w14:paraId="09F25E24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572322" w:rsidP="00572322" w:rsidRDefault="00572322" w14:paraId="639F8A64" w14:textId="2CBC9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6CF7E0A" w:rsidR="7BCED8A7">
              <w:rPr>
                <w:rFonts w:ascii="Arial" w:hAnsi="Arial" w:cs="Arial"/>
                <w:sz w:val="20"/>
                <w:szCs w:val="20"/>
              </w:rPr>
              <w:t>NE006</w:t>
            </w: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E51D34" w:rsidR="00572322" w:rsidP="36CF7E0A" w:rsidRDefault="00572322" w14:paraId="5CBBDB8A" w14:textId="1182F699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36CF7E0A" w:rsidR="7BCED8A7">
              <w:rPr>
                <w:rFonts w:cs="Arial"/>
                <w:b w:val="1"/>
                <w:bCs w:val="1"/>
                <w:color w:val="auto"/>
              </w:rPr>
              <w:t>Consultar Valores na Tabela FIPE</w:t>
            </w:r>
          </w:p>
          <w:p w:rsidRPr="00E51D34" w:rsidR="00572322" w:rsidP="00572322" w:rsidRDefault="00572322" w14:paraId="0D333A22" w14:textId="3E193D2A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36CF7E0A" w:rsidR="7BCED8A7">
              <w:rPr>
                <w:rFonts w:cs="Arial"/>
                <w:color w:val="auto"/>
              </w:rPr>
              <w:t>Permitir ao usuário, ao cadastrar o veículo ou consultar um veículo, visualizar qual é o valor na tabela FIPE em tempo real, visando a avaliação do veículo antes da compra, para efetuar um bom negócio.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E51D34" w:rsidR="00572322" w:rsidP="00757A9C" w:rsidRDefault="00572322" w14:paraId="0149DEBB" w14:textId="65811A0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 w:rsidRPr="36CF7E0A" w:rsidR="3A73BDD9">
              <w:rPr>
                <w:rFonts w:cs="Arial"/>
                <w:color w:val="auto"/>
              </w:rPr>
              <w:t>Consultar Valores na FIPE</w:t>
            </w:r>
          </w:p>
        </w:tc>
      </w:tr>
      <w:tr w:rsidRPr="00B27E12" w:rsidR="002E2E77" w:rsidTr="36CF7E0A" w14:paraId="31A77AE6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2E2E77" w:rsidP="002E2E77" w:rsidRDefault="002E2E77" w14:paraId="3F228BC1" w14:textId="6418875F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6CF7E0A" w:rsidR="3A73BDD9">
              <w:rPr>
                <w:rFonts w:ascii="Arial" w:hAnsi="Arial" w:eastAsia="Arial" w:cs="Arial"/>
                <w:sz w:val="20"/>
                <w:szCs w:val="20"/>
              </w:rPr>
              <w:t>NE007</w:t>
            </w: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424A51" w:rsidR="002E2E77" w:rsidP="36CF7E0A" w:rsidRDefault="002E2E77" w14:paraId="3648E50A" w14:textId="0FED3286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36CF7E0A" w:rsidR="3A73BDD9">
              <w:rPr>
                <w:rFonts w:cs="Arial"/>
                <w:b w:val="1"/>
                <w:bCs w:val="1"/>
                <w:color w:val="auto"/>
              </w:rPr>
              <w:t>Relatórios Gerenciais</w:t>
            </w:r>
          </w:p>
          <w:p w:rsidRPr="00424A51" w:rsidR="002E2E77" w:rsidP="36CF7E0A" w:rsidRDefault="002E2E77" w14:paraId="2B5836F1" w14:textId="0118194C">
            <w:pPr>
              <w:pStyle w:val="QualidadeTabelas"/>
              <w:spacing w:line="360" w:lineRule="auto"/>
              <w:rPr>
                <w:rFonts w:cs="Arial"/>
                <w:b w:val="0"/>
                <w:bCs w:val="0"/>
                <w:color w:val="auto"/>
              </w:rPr>
            </w:pPr>
            <w:r w:rsidRPr="36CF7E0A" w:rsidR="3A73BDD9">
              <w:rPr>
                <w:rFonts w:cs="Arial"/>
                <w:b w:val="0"/>
                <w:bCs w:val="0"/>
                <w:color w:val="auto"/>
              </w:rPr>
              <w:t>Permitir ao usuário administrador, a funcionalidade de extração de relatórios gerenciais</w:t>
            </w:r>
            <w:r w:rsidRPr="36CF7E0A" w:rsidR="277FFB78">
              <w:rPr>
                <w:rFonts w:cs="Arial"/>
                <w:b w:val="0"/>
                <w:bCs w:val="0"/>
                <w:color w:val="auto"/>
              </w:rPr>
              <w:t>. Nestes relatórios, serão exibidas as informações conforme os status: Vendido, Disponível ou Excluído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E2E77" w:rsidP="00757A9C" w:rsidRDefault="002E2E77" w14:paraId="72408E7E" w14:textId="05402153">
            <w:pPr>
              <w:pStyle w:val="QualidadeTexto"/>
              <w:ind w:left="443"/>
              <w:jc w:val="left"/>
              <w:rPr>
                <w:rFonts w:cs="Arial"/>
                <w:b w:val="0"/>
                <w:bCs w:val="0"/>
              </w:rPr>
            </w:pPr>
            <w:r w:rsidRPr="36CF7E0A" w:rsidR="250DF732">
              <w:rPr>
                <w:rFonts w:cs="Arial"/>
                <w:b w:val="0"/>
                <w:bCs w:val="0"/>
              </w:rPr>
              <w:t>Relatórios Gerenciais</w:t>
            </w:r>
          </w:p>
        </w:tc>
      </w:tr>
      <w:tr w:rsidRPr="00B27E12" w:rsidR="001A3598" w:rsidTr="36CF7E0A" w14:paraId="2F0BA59E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1A3598" w:rsidP="002E2E77" w:rsidRDefault="001A3598" w14:paraId="7FA2D6CE" w14:textId="084F73B2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6CF7E0A" w:rsidR="63EBACD0">
              <w:rPr>
                <w:rFonts w:ascii="Arial" w:hAnsi="Arial" w:eastAsia="Arial" w:cs="Arial"/>
                <w:sz w:val="20"/>
                <w:szCs w:val="20"/>
              </w:rPr>
              <w:t>NE008</w:t>
            </w: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1A3598" w:rsidR="001A3598" w:rsidP="36CF7E0A" w:rsidRDefault="001A3598" w14:paraId="1965FBEF" w14:textId="5FAF3C47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36CF7E0A" w:rsidR="63EBACD0">
              <w:rPr>
                <w:rFonts w:cs="Arial"/>
                <w:b w:val="1"/>
                <w:bCs w:val="1"/>
                <w:color w:val="auto"/>
              </w:rPr>
              <w:t xml:space="preserve">Atualização de </w:t>
            </w:r>
            <w:r w:rsidRPr="36CF7E0A" w:rsidR="2B305C3F">
              <w:rPr>
                <w:rFonts w:cs="Arial"/>
                <w:b w:val="1"/>
                <w:bCs w:val="1"/>
                <w:color w:val="auto"/>
              </w:rPr>
              <w:t xml:space="preserve">Anúncios </w:t>
            </w:r>
            <w:r w:rsidRPr="36CF7E0A" w:rsidR="63EBACD0">
              <w:rPr>
                <w:rFonts w:cs="Arial"/>
                <w:b w:val="1"/>
                <w:bCs w:val="1"/>
                <w:color w:val="auto"/>
              </w:rPr>
              <w:t>de Veículos</w:t>
            </w:r>
          </w:p>
          <w:p w:rsidRPr="001A3598" w:rsidR="001A3598" w:rsidP="36CF7E0A" w:rsidRDefault="001A3598" w14:paraId="25179D1D" w14:textId="116FB0B8">
            <w:pPr>
              <w:pStyle w:val="QualidadeTabelas"/>
              <w:spacing w:line="360" w:lineRule="auto"/>
              <w:rPr>
                <w:rFonts w:cs="Arial"/>
                <w:b w:val="0"/>
                <w:bCs w:val="0"/>
                <w:color w:val="auto"/>
              </w:rPr>
            </w:pPr>
            <w:r w:rsidRPr="36CF7E0A" w:rsidR="63EBACD0">
              <w:rPr>
                <w:rFonts w:cs="Arial"/>
                <w:b w:val="0"/>
                <w:bCs w:val="0"/>
                <w:color w:val="auto"/>
              </w:rPr>
              <w:t>Será desenvolvida a funcionalidade automática no Portal de Venda de Veículos, que será responsável pela atualização dos status, sendo parametrizada</w:t>
            </w:r>
            <w:r w:rsidRPr="36CF7E0A" w:rsidR="3112C081">
              <w:rPr>
                <w:rFonts w:cs="Arial"/>
                <w:b w:val="0"/>
                <w:bCs w:val="0"/>
                <w:color w:val="auto"/>
              </w:rPr>
              <w:t xml:space="preserve"> </w:t>
            </w:r>
            <w:r w:rsidRPr="36CF7E0A" w:rsidR="3196F2A3">
              <w:rPr>
                <w:rFonts w:cs="Arial"/>
                <w:b w:val="0"/>
                <w:bCs w:val="0"/>
                <w:color w:val="auto"/>
              </w:rPr>
              <w:t xml:space="preserve">previamente pelo usuário administrador, </w:t>
            </w:r>
            <w:r w:rsidRPr="36CF7E0A" w:rsidR="3112C081">
              <w:rPr>
                <w:rFonts w:cs="Arial"/>
                <w:b w:val="0"/>
                <w:bCs w:val="0"/>
                <w:color w:val="auto"/>
              </w:rPr>
              <w:t xml:space="preserve">a quantidade de dias </w:t>
            </w:r>
            <w:r w:rsidRPr="36CF7E0A" w:rsidR="573CD9B0">
              <w:rPr>
                <w:rFonts w:cs="Arial"/>
                <w:b w:val="0"/>
                <w:bCs w:val="0"/>
                <w:color w:val="auto"/>
              </w:rPr>
              <w:t>em que os anúncios devem ser excluídos.</w:t>
            </w:r>
            <w:r w:rsidRPr="36CF7E0A" w:rsidR="0238B6A7">
              <w:rPr>
                <w:rFonts w:cs="Arial"/>
                <w:b w:val="0"/>
                <w:bCs w:val="0"/>
                <w:color w:val="auto"/>
              </w:rPr>
              <w:t xml:space="preserve"> Por exemplo, 30 dias.</w:t>
            </w:r>
            <w:r w:rsidRPr="36CF7E0A" w:rsidR="384456F1">
              <w:rPr>
                <w:rFonts w:cs="Arial"/>
                <w:b w:val="0"/>
                <w:bCs w:val="0"/>
                <w:color w:val="auto"/>
              </w:rPr>
              <w:t xml:space="preserve"> Esta mensagem de que os anúncios serão excluídos após 30 dias, será exibida assim que o usuário realizar o login no Portal de Venda de Veículos.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A3598" w:rsidP="00757A9C" w:rsidRDefault="001A3598" w14:paraId="15F33A2E" w14:textId="12F139EB">
            <w:pPr>
              <w:pStyle w:val="QualidadeTexto"/>
              <w:ind w:left="443"/>
              <w:jc w:val="left"/>
              <w:rPr>
                <w:rFonts w:cs="Arial"/>
              </w:rPr>
            </w:pPr>
            <w:r w:rsidRPr="36CF7E0A" w:rsidR="0238B6A7">
              <w:rPr>
                <w:rFonts w:cs="Arial"/>
              </w:rPr>
              <w:t>Atualização de Anúncios de Veículos</w:t>
            </w:r>
          </w:p>
        </w:tc>
      </w:tr>
      <w:tr w:rsidRPr="00B27E12" w:rsidR="005D7EA3" w:rsidTr="36CF7E0A" w14:paraId="1D52B7F8" w14:textId="77777777">
        <w:trPr>
          <w:cantSplit/>
          <w:trHeight w:val="526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5D7EA3" w:rsidP="002E2E77" w:rsidRDefault="005D7EA3" w14:paraId="55FFF339" w14:textId="26C54086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1A3598" w:rsidR="005D7EA3" w:rsidP="005D7EA3" w:rsidRDefault="005D7EA3" w14:paraId="5722C578" w14:textId="78490B73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D7EA3" w:rsidP="00757A9C" w:rsidRDefault="005D7EA3" w14:paraId="6BFE7EC8" w14:textId="663D8EF8">
            <w:pPr>
              <w:pStyle w:val="QualidadeTexto"/>
              <w:jc w:val="left"/>
              <w:rPr>
                <w:rFonts w:cs="Arial"/>
              </w:rPr>
            </w:pPr>
          </w:p>
        </w:tc>
      </w:tr>
      <w:tr w:rsidRPr="00B27E12" w:rsidR="008656C8" w:rsidTr="36CF7E0A" w14:paraId="12647437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8656C8" w:rsidP="002E2E77" w:rsidRDefault="008656C8" w14:paraId="01EBEA6C" w14:textId="62A2B31B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Pr="001A3598" w:rsidR="008656C8" w:rsidP="008656C8" w:rsidRDefault="008656C8" w14:paraId="528CDF9D" w14:textId="16BE0C0C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8656C8" w:rsidP="00757A9C" w:rsidRDefault="008656C8" w14:paraId="016B7497" w14:textId="1736B7AD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Pr="00B27E12" w:rsidR="008656C8" w:rsidTr="36CF7E0A" w14:paraId="6537758C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8656C8" w:rsidP="002E2E77" w:rsidRDefault="008656C8" w14:paraId="08A573FD" w14:textId="632D747B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8656C8" w:rsidP="008656C8" w:rsidRDefault="008656C8" w14:paraId="4E5F74DF" w14:textId="6C99CBD4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8656C8" w:rsidP="00757A9C" w:rsidRDefault="008656C8" w14:paraId="3F135F2F" w14:textId="61DA853F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Pr="00B27E12" w:rsidR="008656C8" w:rsidTr="36CF7E0A" w14:paraId="0DFD7A3A" w14:textId="77777777">
        <w:trPr>
          <w:cantSplit/>
          <w:trHeight w:val="435"/>
        </w:trPr>
        <w:tc>
          <w:tcPr>
            <w:tcW w:w="8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8656C8" w:rsidP="002E2E77" w:rsidRDefault="008656C8" w14:paraId="3ECD6178" w14:textId="2931300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C9546D" w:rsidP="008656C8" w:rsidRDefault="00C9546D" w14:paraId="68210804" w14:textId="5F0B6D21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906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8656C8" w:rsidP="00757A9C" w:rsidRDefault="008656C8" w14:paraId="563D6FF9" w14:textId="546671DD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</w:tbl>
    <w:p w:rsidR="004D1479" w:rsidP="004D1479" w:rsidRDefault="004D1479" w14:paraId="1B6A690B" w14:textId="7221EC77"/>
    <w:p w:rsidR="004D1479" w:rsidP="004D1479" w:rsidRDefault="004D1479" w14:paraId="1A798F7D" w14:textId="0CA4FB34"/>
    <w:p w:rsidRPr="004D1479" w:rsidR="00597669" w:rsidP="004D1479" w:rsidRDefault="00597669" w14:paraId="7ACED066" w14:textId="77777777"/>
    <w:p w:rsidRPr="003E1181" w:rsidR="003E1181" w:rsidP="003F1A89" w:rsidRDefault="00F57A93" w14:paraId="37837BD6" w14:textId="77777777">
      <w:pPr>
        <w:pStyle w:val="Heading3"/>
        <w:tabs>
          <w:tab w:val="clear" w:pos="363"/>
        </w:tabs>
        <w:spacing w:before="240" w:after="0"/>
        <w:ind w:left="567" w:firstLine="204"/>
      </w:pPr>
      <w:bookmarkStart w:name="_Toc119963351" w:id="12"/>
      <w:r>
        <w:t>Modular</w:t>
      </w:r>
      <w:bookmarkEnd w:id="12"/>
    </w:p>
    <w:p w:rsidRPr="001E04F2" w:rsidR="009A549B" w:rsidP="00B32A3C" w:rsidRDefault="001E04F2" w14:paraId="4A328BE5" w14:textId="77777777">
      <w:pPr>
        <w:pStyle w:val="QualidadeTexto"/>
        <w:ind w:firstLine="426"/>
        <w:rPr>
          <w:rFonts w:cs="Arial"/>
          <w:color w:val="auto"/>
        </w:rPr>
      </w:pPr>
      <w:r w:rsidRPr="36CF7E0A" w:rsidR="001E04F2">
        <w:rPr>
          <w:rFonts w:cs="Arial"/>
          <w:color w:val="auto"/>
        </w:rPr>
        <w:t>Seção não aplicável ao projeto em questão</w:t>
      </w:r>
      <w:r w:rsidRPr="36CF7E0A" w:rsidR="001E04F2">
        <w:rPr>
          <w:rFonts w:cs="Arial"/>
          <w:color w:val="auto"/>
        </w:rPr>
        <w:t>.</w:t>
      </w:r>
    </w:p>
    <w:p w:rsidR="36CF7E0A" w:rsidRDefault="36CF7E0A" w14:paraId="7A6369DC" w14:textId="6A863D2F">
      <w:r>
        <w:br w:type="page"/>
      </w:r>
    </w:p>
    <w:p w:rsidR="36CF7E0A" w:rsidP="36CF7E0A" w:rsidRDefault="36CF7E0A" w14:paraId="6A214CCB" w14:textId="7E61ED8D">
      <w:pPr>
        <w:pStyle w:val="QualidadeTexto"/>
        <w:ind w:firstLine="426"/>
        <w:rPr>
          <w:rFonts w:cs="Arial"/>
          <w:color w:val="auto"/>
        </w:rPr>
      </w:pPr>
    </w:p>
    <w:p w:rsidRPr="00E25941" w:rsidR="005C0AFC" w:rsidP="002F2BC6" w:rsidRDefault="005C0AFC" w14:paraId="102DB127" w14:textId="77777777">
      <w:pPr>
        <w:pStyle w:val="Heading2"/>
        <w:ind w:left="851" w:hanging="567"/>
        <w:rPr/>
      </w:pPr>
      <w:bookmarkStart w:name="_Toc228183413" w:id="13"/>
      <w:bookmarkStart w:name="_Toc245703703" w:id="14"/>
      <w:bookmarkStart w:name="_Toc119963352" w:id="15"/>
      <w:r w:rsidR="005C0AFC">
        <w:rPr/>
        <w:t>Não Escopo</w:t>
      </w:r>
      <w:bookmarkEnd w:id="13"/>
      <w:bookmarkEnd w:id="14"/>
      <w:bookmarkEnd w:id="15"/>
    </w:p>
    <w:p w:rsidR="4927B409" w:rsidP="36CF7E0A" w:rsidRDefault="4927B409" w14:paraId="017A3A39" w14:textId="3B382AD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6CF7E0A" w:rsidR="4927B409">
        <w:rPr>
          <w:rFonts w:ascii="Calibri" w:hAnsi="Calibri" w:eastAsia="Calibri" w:cs="Calibri" w:asciiTheme="minorAscii" w:hAnsiTheme="minorAscii" w:eastAsiaTheme="minorAscii" w:cstheme="minorAscii"/>
        </w:rPr>
        <w:t>Para o Portal de Vendas de Veículos, teremos como requisitos inversos as seguintes funcionalidades:</w:t>
      </w:r>
    </w:p>
    <w:p w:rsidR="4927B409" w:rsidP="36CF7E0A" w:rsidRDefault="4927B409" w14:paraId="0404DC53" w14:textId="073A146C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6" w:lineRule="auto"/>
        <w:ind w:left="720" w:right="0" w:hanging="360"/>
        <w:jc w:val="left"/>
        <w:rPr/>
      </w:pPr>
      <w:r w:rsidR="4927B409">
        <w:rPr/>
        <w:t xml:space="preserve">Transações </w:t>
      </w:r>
      <w:r w:rsidR="2618F809">
        <w:rPr/>
        <w:t>Externas ao Portal de Venda de Veículos, tais como:</w:t>
      </w:r>
    </w:p>
    <w:p w:rsidR="2618F809" w:rsidP="36CF7E0A" w:rsidRDefault="2618F809" w14:paraId="33CA9F41" w14:textId="5D8738AE">
      <w:pPr>
        <w:pStyle w:val="ListParagraph"/>
        <w:numPr>
          <w:ilvl w:val="1"/>
          <w:numId w:val="25"/>
        </w:numPr>
        <w:bidi w:val="0"/>
        <w:spacing w:before="0" w:beforeAutospacing="off" w:after="160" w:afterAutospacing="off" w:line="256" w:lineRule="auto"/>
        <w:ind w:right="0"/>
        <w:jc w:val="left"/>
        <w:rPr/>
      </w:pPr>
      <w:r w:rsidR="2618F809">
        <w:rPr/>
        <w:t>Inclusão de Plugin para acesso à conta bancária;</w:t>
      </w:r>
    </w:p>
    <w:p w:rsidR="2618F809" w:rsidP="36CF7E0A" w:rsidRDefault="2618F809" w14:paraId="3969E098" w14:textId="77D6F5FB">
      <w:pPr>
        <w:pStyle w:val="ListParagraph"/>
        <w:numPr>
          <w:ilvl w:val="1"/>
          <w:numId w:val="25"/>
        </w:numPr>
        <w:bidi w:val="0"/>
        <w:spacing w:before="0" w:beforeAutospacing="off" w:after="160" w:afterAutospacing="off" w:line="256" w:lineRule="auto"/>
        <w:ind w:right="0"/>
        <w:jc w:val="left"/>
        <w:rPr/>
      </w:pPr>
      <w:r w:rsidR="2618F809">
        <w:rPr/>
        <w:t>Inclusão de Plugin para acesso à outras funcionalidades de consulta fiscal (Condição do CPF etc.)</w:t>
      </w:r>
    </w:p>
    <w:p w:rsidR="00AB34D0" w:rsidP="00AF35E3" w:rsidRDefault="00AB34D0" w14:paraId="11D19106" w14:textId="2A28DFBC">
      <w:pPr>
        <w:pStyle w:val="QualidadeTexto"/>
        <w:ind w:firstLine="426"/>
        <w:rPr>
          <w:rFonts w:cs="Arial"/>
          <w:color w:val="auto"/>
        </w:rPr>
      </w:pPr>
      <w:bookmarkStart w:name="_Toc256083914" w:id="16"/>
      <w:bookmarkStart w:name="_Toc228183414" w:id="17"/>
      <w:bookmarkStart w:name="_Toc245703704" w:id="18"/>
      <w:r>
        <w:rPr>
          <w:rFonts w:cs="Arial"/>
          <w:color w:val="auto"/>
        </w:rPr>
        <w:br w:type="page"/>
      </w:r>
    </w:p>
    <w:p w:rsidRPr="00783ED6" w:rsidR="00F876E3" w:rsidP="00F876E3" w:rsidRDefault="00F876E3" w14:paraId="2FB54349" w14:textId="77777777">
      <w:pPr>
        <w:pStyle w:val="Heading1"/>
        <w:tabs>
          <w:tab w:val="clear" w:pos="505"/>
        </w:tabs>
        <w:rPr>
          <w:color w:val="auto"/>
        </w:rPr>
      </w:pPr>
      <w:bookmarkStart w:name="_Toc119963353" w:id="19"/>
      <w:r w:rsidRPr="00783ED6">
        <w:rPr>
          <w:color w:val="auto"/>
        </w:rPr>
        <w:lastRenderedPageBreak/>
        <w:t>Diagramas</w:t>
      </w:r>
      <w:bookmarkEnd w:id="16"/>
      <w:bookmarkEnd w:id="19"/>
    </w:p>
    <w:p w:rsidR="00F876E3" w:rsidP="001D5987" w:rsidRDefault="00F876E3" w14:paraId="57E31286" w14:textId="77777777">
      <w:pPr>
        <w:pStyle w:val="Heading2"/>
        <w:spacing w:after="0" w:line="240" w:lineRule="auto"/>
        <w:ind w:left="851" w:hanging="567"/>
      </w:pPr>
      <w:bookmarkStart w:name="_Toc256083915" w:id="20"/>
      <w:bookmarkStart w:name="_Toc119963354" w:id="21"/>
      <w:r w:rsidRPr="008874F8">
        <w:t>Diagrama de Caso de Uso</w:t>
      </w:r>
      <w:bookmarkEnd w:id="20"/>
      <w:bookmarkEnd w:id="21"/>
    </w:p>
    <w:p w:rsidR="00E407CF" w:rsidP="002F5956" w:rsidRDefault="00E407CF" w14:paraId="3D4A71B3" w14:textId="77777777">
      <w:pPr>
        <w:ind w:left="-993"/>
      </w:pPr>
    </w:p>
    <w:p w:rsidR="005D22D6" w:rsidP="00AB34D0" w:rsidRDefault="005D22D6" w14:paraId="6BF8C3C1" w14:textId="77777777"/>
    <w:p w:rsidR="005D22D6" w:rsidP="00AB34D0" w:rsidRDefault="005D22D6" w14:paraId="417ABA40" w14:textId="12D2558E"/>
    <w:p w:rsidR="005D22D6" w:rsidP="00AB34D0" w:rsidRDefault="005D22D6" w14:paraId="1C47FBE6" w14:textId="77777777"/>
    <w:p w:rsidR="005D22D6" w:rsidP="00AB34D0" w:rsidRDefault="005D22D6" w14:paraId="10976772" w14:textId="3C9EEB8D"/>
    <w:p w:rsidR="005B6BDB" w:rsidP="00AB34D0" w:rsidRDefault="00B60BB0" w14:paraId="1B683F6E" w14:textId="4C9D8A5F">
      <w:r>
        <w:t>Parte I</w:t>
      </w:r>
    </w:p>
    <w:p w:rsidR="00B60BB0" w:rsidP="00AB34D0" w:rsidRDefault="00B60BB0" w14:paraId="52D246F6" w14:textId="67F92D26"/>
    <w:p w:rsidR="00B60BB0" w:rsidP="00AB34D0" w:rsidRDefault="00B60BB0" w14:paraId="5D45E637" w14:textId="5D9DBCE5"/>
    <w:p w:rsidR="00B60BB0" w:rsidP="00AB34D0" w:rsidRDefault="00B60BB0" w14:paraId="07649322" w14:textId="386D2F15"/>
    <w:p w:rsidR="00B60BB0" w:rsidP="00AB34D0" w:rsidRDefault="00B60BB0" w14:paraId="4FB40727" w14:textId="48834ACB"/>
    <w:p w:rsidR="00B60BB0" w:rsidP="00AB34D0" w:rsidRDefault="00B60BB0" w14:paraId="6FD92F9A" w14:textId="7A040953"/>
    <w:p w:rsidR="00B60BB0" w:rsidP="00AB34D0" w:rsidRDefault="00B60BB0" w14:paraId="07E6A207" w14:textId="35E2972C"/>
    <w:p w:rsidR="00B60BB0" w:rsidP="00AB34D0" w:rsidRDefault="00B60BB0" w14:paraId="50CE4867" w14:textId="3FB4B8E5"/>
    <w:p w:rsidR="005B6BDB" w:rsidP="007947FD" w:rsidRDefault="005B6BDB" w14:paraId="09562F96" w14:textId="4A62B2B3">
      <w:pPr>
        <w:jc w:val="center"/>
      </w:pPr>
    </w:p>
    <w:p w:rsidR="005D22D6" w:rsidP="00AB34D0" w:rsidRDefault="005D22D6" w14:paraId="4A6C520D" w14:textId="0BDCF322"/>
    <w:p w:rsidR="005A31B8" w:rsidP="00AB34D0" w:rsidRDefault="00B60BB0" w14:paraId="366805DE" w14:textId="7DCB0D25">
      <w:r>
        <w:t>Parte II</w:t>
      </w:r>
    </w:p>
    <w:p w:rsidR="005A31B8" w:rsidP="00AB34D0" w:rsidRDefault="005A31B8" w14:paraId="0E084A3F" w14:textId="5C85DC9B"/>
    <w:p w:rsidR="005A31B8" w:rsidP="00AB34D0" w:rsidRDefault="005A31B8" w14:paraId="166D03F9" w14:textId="7DF1E6AE"/>
    <w:p w:rsidR="005A31B8" w:rsidP="00AB34D0" w:rsidRDefault="005A31B8" w14:paraId="241BD152" w14:textId="67CFD567"/>
    <w:p w:rsidRPr="00AB34D0" w:rsidR="005A31B8" w:rsidP="00AB34D0" w:rsidRDefault="005A31B8" w14:paraId="2B3ABE7D" w14:textId="77777777"/>
    <w:p w:rsidRPr="008874F8" w:rsidR="00F876E3" w:rsidP="008874F8" w:rsidRDefault="00F876E3" w14:paraId="38949E48" w14:textId="77777777">
      <w:pPr>
        <w:pStyle w:val="Heading3"/>
        <w:tabs>
          <w:tab w:val="clear" w:pos="363"/>
        </w:tabs>
        <w:spacing w:before="240" w:after="0"/>
        <w:ind w:left="567" w:firstLine="204"/>
      </w:pPr>
      <w:bookmarkStart w:name="_Toc119963355" w:id="22"/>
      <w:r w:rsidRPr="008874F8">
        <w:t>Descrição de Caso de Uso</w:t>
      </w:r>
      <w:bookmarkEnd w:id="22"/>
    </w:p>
    <w:tbl>
      <w:tblPr>
        <w:tblW w:w="9423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3"/>
        <w:gridCol w:w="850"/>
        <w:gridCol w:w="4820"/>
      </w:tblGrid>
      <w:tr w:rsidRPr="00F7748A" w:rsidR="004047CE" w:rsidTr="00463123" w14:paraId="5EEDD157" w14:textId="77777777">
        <w:trPr>
          <w:trHeight w:val="322"/>
        </w:trPr>
        <w:tc>
          <w:tcPr>
            <w:tcW w:w="3753" w:type="dxa"/>
            <w:shd w:val="clear" w:color="auto" w:fill="BFBFBF"/>
            <w:vAlign w:val="center"/>
          </w:tcPr>
          <w:p w:rsidRPr="001D3E4A" w:rsidR="004047CE" w:rsidP="001F65EB" w:rsidRDefault="004047CE" w14:paraId="3888F6AA" w14:textId="77777777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 w:rsidRPr="001D3E4A"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Pr="004047CE" w:rsidR="004047CE" w:rsidP="001F65EB" w:rsidRDefault="004047CE" w14:paraId="796BAEAC" w14:textId="77777777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 w:rsidRPr="004047CE"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4820" w:type="dxa"/>
            <w:shd w:val="clear" w:color="auto" w:fill="BFBFBF"/>
            <w:vAlign w:val="center"/>
          </w:tcPr>
          <w:p w:rsidRPr="00456279" w:rsidR="004047CE" w:rsidP="004047CE" w:rsidRDefault="004047CE" w14:paraId="3318F14C" w14:textId="77777777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456279"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Pr="00292795" w:rsidR="002C4C3D" w:rsidTr="00463123" w14:paraId="7E984187" w14:textId="77777777">
        <w:tc>
          <w:tcPr>
            <w:tcW w:w="3753" w:type="dxa"/>
            <w:vAlign w:val="center"/>
          </w:tcPr>
          <w:p w:rsidRPr="00876E47" w:rsidR="002C4C3D" w:rsidP="00876E47" w:rsidRDefault="002C4C3D" w14:paraId="6484E38D" w14:textId="7777777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00876E47">
              <w:rPr>
                <w:rFonts w:cs="Arial"/>
                <w:color w:val="auto"/>
              </w:rPr>
              <w:t>ECU001_efetuarLoginAcessoSistema</w:t>
            </w:r>
          </w:p>
        </w:tc>
        <w:tc>
          <w:tcPr>
            <w:tcW w:w="850" w:type="dxa"/>
            <w:vAlign w:val="center"/>
          </w:tcPr>
          <w:p w:rsidR="002C4C3D" w:rsidP="002C4C3D" w:rsidRDefault="00695316" w14:paraId="591A761B" w14:textId="40E077D0">
            <w:pPr>
              <w:widowControl/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NE001</w:t>
            </w:r>
          </w:p>
        </w:tc>
        <w:tc>
          <w:tcPr>
            <w:tcW w:w="4820" w:type="dxa"/>
          </w:tcPr>
          <w:p w:rsidR="002C4C3D" w:rsidP="002C4C3D" w:rsidRDefault="003D620C" w14:paraId="6731DA80" w14:textId="2911CDC0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</w:rPr>
              <w:t xml:space="preserve">Possibilita acesso ao sistema. O sistema deverá redirecionar o usuário </w:t>
            </w:r>
            <w:r w:rsidR="00695316">
              <w:rPr>
                <w:rFonts w:cs="Arial"/>
                <w:color w:val="auto"/>
              </w:rPr>
              <w:t xml:space="preserve">para tela de login. O usuário deve inserir matrícula e senha para realizar autenticação (Senha validada no LDAP). </w:t>
            </w:r>
          </w:p>
        </w:tc>
      </w:tr>
    </w:tbl>
    <w:p w:rsidR="003311B9" w:rsidRDefault="003311B9" w14:paraId="10A2ABEC" w14:textId="77777777">
      <w:pPr>
        <w:widowControl/>
        <w:suppressAutoHyphens w:val="0"/>
        <w:rPr>
          <w:rFonts w:ascii="Arial" w:hAnsi="Arial" w:cs="Arial"/>
          <w:b/>
          <w:sz w:val="20"/>
        </w:rPr>
      </w:pPr>
      <w:bookmarkStart w:name="_Toc256083916" w:id="23"/>
    </w:p>
    <w:p w:rsidRPr="008874F8" w:rsidR="00F876E3" w:rsidP="008874F8" w:rsidRDefault="00F876E3" w14:paraId="09F665AA" w14:textId="77777777">
      <w:pPr>
        <w:pStyle w:val="Heading2"/>
        <w:ind w:left="851" w:hanging="567"/>
      </w:pPr>
      <w:bookmarkStart w:name="_Toc119963356" w:id="24"/>
      <w:r w:rsidRPr="008874F8">
        <w:t>Diagrama de Atores</w:t>
      </w:r>
      <w:bookmarkEnd w:id="23"/>
      <w:bookmarkEnd w:id="24"/>
    </w:p>
    <w:p w:rsidR="00F876E3" w:rsidP="00165A9B" w:rsidRDefault="00F876E3" w14:paraId="4CA6DF48" w14:textId="4AC2CA0D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41A00EAE" w14:textId="345FFB42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6136E8D8" w14:textId="128F8674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2725DDC5" w14:textId="72B988EF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52C725C5" w14:textId="3D00D49A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63E8F035" w14:textId="7A542067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086C18FD" w14:textId="36076845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5537E80C" w14:textId="5CCDEB0D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62BF31A1" w14:textId="5BDFDA82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35CE9215" w14:textId="50C6F5D6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7BD1F425" w14:textId="409034BD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774415E4" w14:textId="0A08C6DD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0DC1C9A8" w14:textId="5E61DC70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6B52AD8B" w14:textId="5DD8AD2C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5C785E9A" w14:textId="10D2302F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6A8F46AD" w14:textId="15973F41">
      <w:pPr>
        <w:pStyle w:val="QualidadeTexto"/>
        <w:jc w:val="center"/>
        <w:rPr>
          <w:rFonts w:cs="Arial"/>
          <w:color w:val="auto"/>
        </w:rPr>
      </w:pPr>
    </w:p>
    <w:p w:rsidR="000B669D" w:rsidP="00165A9B" w:rsidRDefault="000B669D" w14:paraId="6662635F" w14:textId="77777777">
      <w:pPr>
        <w:pStyle w:val="QualidadeTexto"/>
        <w:jc w:val="center"/>
        <w:rPr>
          <w:rFonts w:cs="Arial"/>
          <w:color w:val="auto"/>
        </w:rPr>
      </w:pPr>
    </w:p>
    <w:p w:rsidRPr="009C7FC5" w:rsidR="000B3E27" w:rsidP="005A6489" w:rsidRDefault="000B3E27" w14:paraId="38D0B3A9" w14:textId="77777777">
      <w:pPr>
        <w:pStyle w:val="QualidadeTexto"/>
        <w:rPr>
          <w:rFonts w:cs="Arial"/>
          <w:color w:val="auto"/>
        </w:rPr>
      </w:pPr>
    </w:p>
    <w:p w:rsidRPr="004F3BA6" w:rsidR="00F876E3" w:rsidP="005A6489" w:rsidRDefault="00F876E3" w14:paraId="39892074" w14:textId="77777777">
      <w:pPr>
        <w:pStyle w:val="Heading3"/>
        <w:tabs>
          <w:tab w:val="clear" w:pos="363"/>
        </w:tabs>
        <w:spacing w:before="240" w:after="0"/>
        <w:ind w:left="567" w:firstLine="204"/>
      </w:pPr>
      <w:bookmarkStart w:name="_Toc119963357" w:id="25"/>
      <w:r w:rsidRPr="008874F8">
        <w:t>Descrição de Atores</w:t>
      </w:r>
      <w:bookmarkEnd w:id="25"/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0"/>
        <w:gridCol w:w="5972"/>
      </w:tblGrid>
      <w:tr w:rsidRPr="00F7748A" w:rsidR="00783ED6" w:rsidTr="0005269E" w14:paraId="1D6B6B3E" w14:textId="77777777">
        <w:trPr>
          <w:trHeight w:val="322"/>
        </w:trPr>
        <w:tc>
          <w:tcPr>
            <w:tcW w:w="3160" w:type="dxa"/>
            <w:shd w:val="clear" w:color="auto" w:fill="BFBFBF"/>
            <w:vAlign w:val="center"/>
          </w:tcPr>
          <w:p w:rsidRPr="00F7748A" w:rsidR="00783ED6" w:rsidP="0098194B" w:rsidRDefault="00783ED6" w14:paraId="5CAED59C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shd w:val="clear" w:color="auto" w:fill="BFBFBF"/>
            <w:vAlign w:val="center"/>
          </w:tcPr>
          <w:p w:rsidRPr="00F7748A" w:rsidR="00783ED6" w:rsidP="0098194B" w:rsidRDefault="00783ED6" w14:paraId="3A45A8D9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 w:rsidRPr="00F7748A" w:rsidR="00783ED6" w:rsidTr="0005269E" w14:paraId="4A6FB954" w14:textId="77777777">
        <w:tc>
          <w:tcPr>
            <w:tcW w:w="3160" w:type="dxa"/>
            <w:vAlign w:val="center"/>
          </w:tcPr>
          <w:p w:rsidRPr="00C4158D" w:rsidR="00C4158D" w:rsidP="008825E8" w:rsidRDefault="008825E8" w14:paraId="3CFDFE45" w14:textId="77777777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 w:rsidRPr="00FA64FB">
              <w:rPr>
                <w:rFonts w:cs="Arial"/>
                <w:szCs w:val="20"/>
              </w:rPr>
              <w:t xml:space="preserve">Administrador do </w:t>
            </w:r>
            <w:r>
              <w:rPr>
                <w:rFonts w:cs="Arial"/>
                <w:szCs w:val="20"/>
              </w:rPr>
              <w:t>Sistema</w:t>
            </w:r>
          </w:p>
        </w:tc>
        <w:tc>
          <w:tcPr>
            <w:tcW w:w="5972" w:type="dxa"/>
            <w:vAlign w:val="center"/>
          </w:tcPr>
          <w:p w:rsidRPr="00C4158D" w:rsidR="00C4158D" w:rsidP="002F7F12" w:rsidRDefault="00C4158D" w14:paraId="77106140" w14:textId="4375C8B7">
            <w:pPr>
              <w:pStyle w:val="Textodocorpo0"/>
              <w:shd w:val="clear" w:color="auto" w:fill="auto"/>
              <w:tabs>
                <w:tab w:val="left" w:pos="1461"/>
              </w:tabs>
              <w:spacing w:after="0" w:line="283" w:lineRule="exact"/>
              <w:ind w:firstLine="0"/>
              <w:rPr>
                <w:rFonts w:cs="Arial"/>
                <w:color w:val="000000"/>
                <w:szCs w:val="20"/>
              </w:rPr>
            </w:pPr>
          </w:p>
        </w:tc>
      </w:tr>
      <w:tr w:rsidRPr="00F7748A" w:rsidR="008825E8" w:rsidTr="0005269E" w14:paraId="7850025A" w14:textId="77777777">
        <w:tc>
          <w:tcPr>
            <w:tcW w:w="3160" w:type="dxa"/>
            <w:vAlign w:val="center"/>
          </w:tcPr>
          <w:p w:rsidRPr="00FA64FB" w:rsidR="008825E8" w:rsidP="008825E8" w:rsidRDefault="006C41AE" w14:paraId="3B25A6B4" w14:textId="31BC6B35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vAlign w:val="center"/>
          </w:tcPr>
          <w:p w:rsidRPr="0005269E" w:rsidR="008825E8" w:rsidP="004F3BA6" w:rsidRDefault="008825E8" w14:paraId="2E792367" w14:textId="07586954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</w:p>
        </w:tc>
      </w:tr>
    </w:tbl>
    <w:p w:rsidR="005C0AFC" w:rsidP="00B15937" w:rsidRDefault="005C0AFC" w14:paraId="4DD74094" w14:textId="77777777">
      <w:pPr>
        <w:pStyle w:val="Heading1"/>
      </w:pPr>
      <w:bookmarkStart w:name="_Toc119963358" w:id="26"/>
      <w:r w:rsidRPr="00EF612F">
        <w:t>Referências</w:t>
      </w:r>
      <w:bookmarkEnd w:id="17"/>
      <w:bookmarkEnd w:id="18"/>
      <w:bookmarkEnd w:id="26"/>
    </w:p>
    <w:tbl>
      <w:tblPr>
        <w:tblW w:w="5002" w:type="pct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5531"/>
        <w:gridCol w:w="2320"/>
      </w:tblGrid>
      <w:tr w:rsidRPr="00EF612F" w:rsidR="00B1516E" w:rsidTr="003C4DD0" w14:paraId="706B4121" w14:textId="77777777">
        <w:trPr>
          <w:trHeight w:val="357"/>
        </w:trPr>
        <w:tc>
          <w:tcPr>
            <w:tcW w:w="6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 w:rsidRPr="00AB380D" w:rsidR="00B1516E" w:rsidP="003C4DD0" w:rsidRDefault="00B1516E" w14:paraId="55D55C0F" w14:textId="77777777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AB380D"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3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Pr="00AB380D" w:rsidR="00B1516E" w:rsidP="003C4DD0" w:rsidRDefault="00B1516E" w14:paraId="753993AC" w14:textId="77777777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12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Pr="00AB380D" w:rsidR="00B1516E" w:rsidP="003C4DD0" w:rsidRDefault="00B1516E" w14:paraId="3CE320BA" w14:textId="77777777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 w:rsidRPr="00EF612F" w:rsidR="00B1516E" w:rsidTr="003C4DD0" w14:paraId="4B8DCCA6" w14:textId="77777777">
        <w:trPr>
          <w:trHeight w:val="237"/>
        </w:trPr>
        <w:tc>
          <w:tcPr>
            <w:tcW w:w="6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EF612F" w:rsidR="00B1516E" w:rsidP="00757A9C" w:rsidRDefault="00B1516E" w14:paraId="5DAE8CB7" w14:textId="77777777">
            <w:pPr>
              <w:pStyle w:val="QualidadeTabelas"/>
              <w:spacing w:line="360" w:lineRule="auto"/>
              <w:ind w:left="260"/>
              <w:rPr>
                <w:rFonts w:cs="Arial"/>
                <w:szCs w:val="20"/>
              </w:rPr>
            </w:pPr>
          </w:p>
        </w:tc>
        <w:tc>
          <w:tcPr>
            <w:tcW w:w="30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11671" w:rsidR="00B1516E" w:rsidP="003C4DD0" w:rsidRDefault="00B1516E" w14:paraId="0C5940E5" w14:textId="68EF93D6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12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11671" w:rsidR="00B1516E" w:rsidP="003C4DD0" w:rsidRDefault="00B1516E" w14:paraId="571B40B2" w14:textId="580D89FD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</w:tr>
    </w:tbl>
    <w:p w:rsidR="00B1516E" w:rsidP="00B1516E" w:rsidRDefault="00B1516E" w14:paraId="5DE758A5" w14:textId="77777777">
      <w:pPr>
        <w:pStyle w:val="BodyText"/>
      </w:pPr>
    </w:p>
    <w:p w:rsidR="00B1516E" w:rsidRDefault="00B1516E" w14:paraId="0F40AB41" w14:textId="77777777">
      <w:pPr>
        <w:widowControl/>
        <w:suppressAutoHyphens w:val="0"/>
      </w:pPr>
      <w:r>
        <w:br w:type="page"/>
      </w:r>
    </w:p>
    <w:p w:rsidRPr="00EF612F" w:rsidR="005353FE" w:rsidP="00934BA3" w:rsidRDefault="00907A36" w14:paraId="3EF69E7A" w14:textId="77777777">
      <w:pPr>
        <w:pStyle w:val="Heading1"/>
      </w:pPr>
      <w:bookmarkStart w:name="_Toc119963359" w:id="27"/>
      <w:r>
        <w:lastRenderedPageBreak/>
        <w:t>Aprovação</w:t>
      </w:r>
      <w:bookmarkEnd w:id="27"/>
    </w:p>
    <w:p w:rsidRPr="00EF612F" w:rsidR="00174B9E" w:rsidP="00174B9E" w:rsidRDefault="00174B9E" w14:paraId="162A7B33" w14:textId="77777777">
      <w:pPr>
        <w:pStyle w:val="QualidadeTitulo1"/>
        <w:numPr>
          <w:ilvl w:val="0"/>
          <w:numId w:val="0"/>
        </w:numPr>
        <w:rPr>
          <w:b w:val="0"/>
          <w:color w:val="auto"/>
          <w:sz w:val="20"/>
        </w:rPr>
      </w:pPr>
      <w:r w:rsidRPr="00EF612F">
        <w:rPr>
          <w:b w:val="0"/>
          <w:color w:val="auto"/>
          <w:sz w:val="20"/>
        </w:rPr>
        <w:t>Os abaixo assinados estão de acordo com o conteúdo deste documento.</w:t>
      </w:r>
    </w:p>
    <w:tbl>
      <w:tblPr>
        <w:tblW w:w="4943" w:type="pct"/>
        <w:tblLayout w:type="fixed"/>
        <w:tblLook w:val="0000" w:firstRow="0" w:lastRow="0" w:firstColumn="0" w:lastColumn="0" w:noHBand="0" w:noVBand="0"/>
      </w:tblPr>
      <w:tblGrid>
        <w:gridCol w:w="2184"/>
        <w:gridCol w:w="1384"/>
        <w:gridCol w:w="1818"/>
        <w:gridCol w:w="1504"/>
        <w:gridCol w:w="2075"/>
      </w:tblGrid>
      <w:tr w:rsidRPr="004F34E9" w:rsidR="008874F8" w:rsidTr="005A6489" w14:paraId="01C12AFC" w14:textId="77777777">
        <w:trPr>
          <w:cantSplit/>
          <w:trHeight w:val="346"/>
        </w:trPr>
        <w:tc>
          <w:tcPr>
            <w:tcW w:w="5000" w:type="pct"/>
            <w:gridSpan w:val="5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BFBFBF"/>
          </w:tcPr>
          <w:p w:rsidRPr="004F34E9" w:rsidR="008874F8" w:rsidP="0098194B" w:rsidRDefault="008874F8" w14:paraId="76C514F0" w14:textId="77777777">
            <w:pPr>
              <w:pStyle w:val="QualidadeTabelas"/>
              <w:jc w:val="center"/>
              <w:rPr>
                <w:b/>
                <w:color w:val="auto"/>
                <w:sz w:val="22"/>
                <w:szCs w:val="22"/>
              </w:rPr>
            </w:pPr>
            <w:r w:rsidRPr="004F34E9"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 w:rsidRPr="004F34E9" w:rsidR="008874F8" w:rsidTr="000B3E27" w14:paraId="0CAAE170" w14:textId="77777777">
        <w:trPr>
          <w:cantSplit/>
          <w:trHeight w:val="346"/>
        </w:trPr>
        <w:tc>
          <w:tcPr>
            <w:tcW w:w="1218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BFBFBF"/>
            <w:vAlign w:val="center"/>
          </w:tcPr>
          <w:p w:rsidRPr="004F34E9" w:rsidR="008874F8" w:rsidP="0098194B" w:rsidRDefault="008874F8" w14:paraId="6A9AB952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BFBFBF"/>
          </w:tcPr>
          <w:p w:rsidRPr="004F34E9" w:rsidR="008874F8" w:rsidP="0098194B" w:rsidRDefault="008874F8" w14:paraId="4CC46C56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014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BFBFBF"/>
          </w:tcPr>
          <w:p w:rsidRPr="004F34E9" w:rsidR="008874F8" w:rsidP="0098194B" w:rsidRDefault="008874F8" w14:paraId="267CFF27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BFBFBF"/>
            <w:vAlign w:val="center"/>
          </w:tcPr>
          <w:p w:rsidRPr="004F34E9" w:rsidR="008874F8" w:rsidP="0098194B" w:rsidRDefault="008874F8" w14:paraId="245541D4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BFBFBF"/>
            <w:vAlign w:val="center"/>
          </w:tcPr>
          <w:p w:rsidRPr="004F34E9" w:rsidR="008874F8" w:rsidP="0098194B" w:rsidRDefault="008874F8" w14:paraId="75CB2081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 w:rsidRPr="00C4158D" w:rsidR="00C4158D" w:rsidTr="000B3E27" w14:paraId="7EA72115" w14:textId="77777777">
        <w:trPr>
          <w:cantSplit/>
          <w:trHeight w:val="346"/>
        </w:trPr>
        <w:tc>
          <w:tcPr>
            <w:tcW w:w="1218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  <w:vAlign w:val="center"/>
          </w:tcPr>
          <w:p w:rsidRPr="00ED00E7" w:rsidR="008874F8" w:rsidP="008874F8" w:rsidRDefault="008874F8" w14:paraId="129740CF" w14:textId="548BAFA1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vAlign w:val="center"/>
          </w:tcPr>
          <w:p w:rsidRPr="00ED00E7" w:rsidR="008874F8" w:rsidP="002C7FAE" w:rsidRDefault="008874F8" w14:paraId="4F9E04BD" w14:textId="0DDDA622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vAlign w:val="center"/>
          </w:tcPr>
          <w:p w:rsidRPr="00ED00E7" w:rsidR="008874F8" w:rsidP="005A6489" w:rsidRDefault="008874F8" w14:paraId="7C28A1B2" w14:textId="0B3B1662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8874F8" w:rsidP="00C4158D" w:rsidRDefault="008874F8" w14:paraId="3DD01E1A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8874F8" w:rsidP="008874F8" w:rsidRDefault="008874F8" w14:paraId="741FAFC5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Pr="00C4158D" w:rsidR="00A87D16" w:rsidTr="000B3E27" w14:paraId="499F75E1" w14:textId="77777777">
        <w:trPr>
          <w:cantSplit/>
          <w:trHeight w:val="346"/>
        </w:trPr>
        <w:tc>
          <w:tcPr>
            <w:tcW w:w="1218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  <w:vAlign w:val="center"/>
          </w:tcPr>
          <w:p w:rsidR="00A87D16" w:rsidP="008874F8" w:rsidRDefault="00A87D16" w14:paraId="75C3EE51" w14:textId="5C87F37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vAlign w:val="center"/>
          </w:tcPr>
          <w:p w:rsidR="00A87D16" w:rsidP="002C7FAE" w:rsidRDefault="00A87D16" w14:paraId="789A93B5" w14:textId="61D2515B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vAlign w:val="center"/>
          </w:tcPr>
          <w:p w:rsidR="00A87D16" w:rsidP="005A6489" w:rsidRDefault="00A87D16" w14:paraId="5D217160" w14:textId="74D671A2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A87D16" w:rsidP="00C4158D" w:rsidRDefault="00A87D16" w14:paraId="67075BFF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A87D16" w:rsidP="008874F8" w:rsidRDefault="00A87D16" w14:paraId="20612399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Pr="00C4158D" w:rsidR="00196890" w:rsidTr="000B3E27" w14:paraId="21568204" w14:textId="77777777">
        <w:trPr>
          <w:cantSplit/>
          <w:trHeight w:val="346"/>
        </w:trPr>
        <w:tc>
          <w:tcPr>
            <w:tcW w:w="1218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  <w:vAlign w:val="center"/>
          </w:tcPr>
          <w:p w:rsidRPr="00ED00E7" w:rsidR="00196890" w:rsidP="008874F8" w:rsidRDefault="00196890" w14:paraId="6CAD2108" w14:textId="6694DDAC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vAlign w:val="center"/>
          </w:tcPr>
          <w:p w:rsidRPr="00ED00E7" w:rsidR="00196890" w:rsidP="002C7FAE" w:rsidRDefault="00196890" w14:paraId="48D91A3B" w14:textId="7808F276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vAlign w:val="center"/>
          </w:tcPr>
          <w:p w:rsidRPr="00ED00E7" w:rsidR="00196890" w:rsidP="005A6489" w:rsidRDefault="00196890" w14:paraId="4BD019AE" w14:textId="0A4A970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196890" w:rsidP="00C4158D" w:rsidRDefault="00196890" w14:paraId="097616A9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196890" w:rsidP="008874F8" w:rsidRDefault="00196890" w14:paraId="124FFAD5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Pr="004F34E9" w:rsidR="008874F8" w:rsidTr="005A6489" w14:paraId="736690C8" w14:textId="77777777">
        <w:trPr>
          <w:cantSplit/>
          <w:trHeight w:val="346"/>
        </w:trPr>
        <w:tc>
          <w:tcPr>
            <w:tcW w:w="5000" w:type="pct"/>
            <w:gridSpan w:val="5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BFBFBF"/>
            <w:vAlign w:val="center"/>
          </w:tcPr>
          <w:p w:rsidRPr="004F34E9" w:rsidR="008874F8" w:rsidP="0098194B" w:rsidRDefault="008874F8" w14:paraId="0EC6959E" w14:textId="77777777">
            <w:pPr>
              <w:pStyle w:val="QualidadeTabelas"/>
              <w:rPr>
                <w:b/>
                <w:sz w:val="22"/>
                <w:szCs w:val="22"/>
              </w:rPr>
            </w:pPr>
            <w:r w:rsidRPr="004F34E9">
              <w:rPr>
                <w:b/>
                <w:sz w:val="22"/>
                <w:szCs w:val="22"/>
              </w:rPr>
              <w:t>Aprovação</w:t>
            </w:r>
          </w:p>
        </w:tc>
      </w:tr>
      <w:tr w:rsidRPr="004F34E9" w:rsidR="008874F8" w:rsidTr="000B3E27" w14:paraId="677DED39" w14:textId="77777777">
        <w:trPr>
          <w:cantSplit/>
          <w:trHeight w:val="346"/>
        </w:trPr>
        <w:tc>
          <w:tcPr>
            <w:tcW w:w="1218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BFBFBF"/>
            <w:vAlign w:val="center"/>
          </w:tcPr>
          <w:p w:rsidRPr="004F34E9" w:rsidR="008874F8" w:rsidP="0098194B" w:rsidRDefault="008874F8" w14:paraId="40CD4650" w14:textId="77777777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BFBFBF"/>
          </w:tcPr>
          <w:p w:rsidRPr="004F34E9" w:rsidR="008874F8" w:rsidP="0098194B" w:rsidRDefault="008874F8" w14:paraId="1E0F3611" w14:textId="77777777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014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BFBFBF"/>
          </w:tcPr>
          <w:p w:rsidRPr="004F34E9" w:rsidR="008874F8" w:rsidP="0098194B" w:rsidRDefault="00931435" w14:paraId="4899FD32" w14:textId="77777777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BFBFBF"/>
            <w:vAlign w:val="center"/>
          </w:tcPr>
          <w:p w:rsidRPr="004F34E9" w:rsidR="008874F8" w:rsidP="0098194B" w:rsidRDefault="008874F8" w14:paraId="56934AE4" w14:textId="77777777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BFBFBF"/>
            <w:vAlign w:val="center"/>
          </w:tcPr>
          <w:p w:rsidRPr="004F34E9" w:rsidR="008874F8" w:rsidP="0098194B" w:rsidRDefault="008874F8" w14:paraId="6BAD03F6" w14:textId="77777777">
            <w:pPr>
              <w:pStyle w:val="QualidadeTabelas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 w:rsidRPr="004F34E9" w:rsidR="008874F8" w:rsidTr="000B3E27" w14:paraId="30253E46" w14:textId="77777777">
        <w:trPr>
          <w:cantSplit/>
          <w:trHeight w:val="346"/>
        </w:trPr>
        <w:tc>
          <w:tcPr>
            <w:tcW w:w="1218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  <w:vAlign w:val="center"/>
          </w:tcPr>
          <w:p w:rsidRPr="00C4158D" w:rsidR="008874F8" w:rsidP="008874F8" w:rsidRDefault="008874F8" w14:paraId="6502A375" w14:textId="6A917CB3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vAlign w:val="center"/>
          </w:tcPr>
          <w:p w:rsidRPr="00C4158D" w:rsidR="008874F8" w:rsidP="00090B9F" w:rsidRDefault="008874F8" w14:paraId="3145B418" w14:textId="2B91FC34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vAlign w:val="center"/>
          </w:tcPr>
          <w:p w:rsidRPr="00075991" w:rsidR="008874F8" w:rsidP="005A6489" w:rsidRDefault="008874F8" w14:paraId="5A1AC878" w14:textId="02CDC60F">
            <w:pPr>
              <w:pStyle w:val="QualidadeTabelas"/>
              <w:spacing w:before="120"/>
              <w:rPr>
                <w:rFonts w:cs="Arial"/>
                <w:color w:val="auto"/>
                <w:u w:val="single"/>
              </w:rPr>
            </w:pPr>
          </w:p>
        </w:tc>
        <w:tc>
          <w:tcPr>
            <w:tcW w:w="839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8874F8" w:rsidP="008874F8" w:rsidRDefault="008874F8" w14:paraId="508995EF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8874F8" w:rsidP="008874F8" w:rsidRDefault="008874F8" w14:paraId="4949D2B5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Pr="004F34E9" w:rsidR="008874F8" w:rsidTr="00075991" w14:paraId="2FDF4104" w14:textId="77777777">
        <w:trPr>
          <w:cantSplit/>
          <w:trHeight w:val="396"/>
        </w:trPr>
        <w:tc>
          <w:tcPr>
            <w:tcW w:w="1218" w:type="pct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  <w:vAlign w:val="center"/>
          </w:tcPr>
          <w:p w:rsidRPr="00C4158D" w:rsidR="008874F8" w:rsidP="008874F8" w:rsidRDefault="008874F8" w14:paraId="1FD2D913" w14:textId="2CA456D6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left w:val="single" w:color="000000" w:sz="1" w:space="0"/>
              <w:bottom w:val="single" w:color="000000" w:sz="1" w:space="0"/>
            </w:tcBorders>
            <w:vAlign w:val="center"/>
          </w:tcPr>
          <w:p w:rsidRPr="00C4158D" w:rsidR="008874F8" w:rsidP="00090B9F" w:rsidRDefault="008874F8" w14:paraId="76DE78FA" w14:textId="37A40CF6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left w:val="single" w:color="000000" w:sz="1" w:space="0"/>
              <w:bottom w:val="single" w:color="000000" w:sz="1" w:space="0"/>
            </w:tcBorders>
            <w:vAlign w:val="center"/>
          </w:tcPr>
          <w:p w:rsidRPr="00C4158D" w:rsidR="008874F8" w:rsidP="00090B9F" w:rsidRDefault="008874F8" w14:paraId="4FD40F2C" w14:textId="1A8531A2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8874F8" w:rsidP="008874F8" w:rsidRDefault="008874F8" w14:paraId="1556EAAC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center"/>
          </w:tcPr>
          <w:p w:rsidRPr="00C4158D" w:rsidR="008874F8" w:rsidP="008874F8" w:rsidRDefault="008874F8" w14:paraId="42757A3D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</w:tbl>
    <w:p w:rsidR="00C4158D" w:rsidP="00B1516E" w:rsidRDefault="00C4158D" w14:paraId="17C5589A" w14:textId="77777777">
      <w:pPr>
        <w:pStyle w:val="BodyText"/>
      </w:pPr>
    </w:p>
    <w:sectPr w:rsidR="00C4158D" w:rsidSect="00AB380D">
      <w:footerReference w:type="default" r:id="rId17"/>
      <w:footerReference w:type="first" r:id="rId18"/>
      <w:footnotePr>
        <w:pos w:val="beneathText"/>
      </w:footnotePr>
      <w:pgSz w:w="11905" w:h="16837" w:orient="portrait" w:code="9"/>
      <w:pgMar w:top="1701" w:right="1134" w:bottom="1134" w:left="1701" w:header="170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DF0" w:rsidRDefault="006D1DF0" w14:paraId="738B969C" w14:textId="77777777">
      <w:r>
        <w:separator/>
      </w:r>
    </w:p>
  </w:endnote>
  <w:endnote w:type="continuationSeparator" w:id="0">
    <w:p w:rsidR="006D1DF0" w:rsidRDefault="006D1DF0" w14:paraId="0AEE2C4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429" w:rsidRDefault="00525429" w14:paraId="53E12C1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6681"/>
    </w:tblGrid>
    <w:tr w:rsidR="003311B9" w:rsidTr="00C31227" w14:paraId="3AF64088" w14:textId="77777777">
      <w:trPr>
        <w:cantSplit/>
        <w:trHeight w:val="170"/>
      </w:trPr>
      <w:tc>
        <w:tcPr>
          <w:tcW w:w="1313" w:type="pc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 w:rsidR="003311B9" w:rsidP="00040C3D" w:rsidRDefault="003311B9" w14:paraId="7500AF83" w14:textId="47469911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3687" w:type="pc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3311B9" w:rsidP="003D7E4E" w:rsidRDefault="00525429" w14:paraId="365A22CF" w14:textId="1047C7CD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>
            <w:rPr>
              <w:rFonts w:cs="Arial"/>
              <w:color w:val="auto"/>
              <w:szCs w:val="32"/>
            </w:rPr>
            <w:t>Sistema de Vendas de Carros</w:t>
          </w:r>
        </w:p>
      </w:tc>
    </w:tr>
  </w:tbl>
  <w:p w:rsidR="003311B9" w:rsidP="00572A9B" w:rsidRDefault="003311B9" w14:paraId="14167960" w14:textId="74DDC743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72A9B" w:rsidR="003311B9" w:rsidP="00572A9B" w:rsidRDefault="003311B9" w14:paraId="1E997D13" w14:textId="77777777">
    <w:pPr>
      <w:pStyle w:val="Footer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3311B9" w:rsidTr="00C31227" w14:paraId="5380A3B5" w14:textId="77777777">
      <w:trPr>
        <w:cantSplit/>
        <w:trHeight w:val="170"/>
      </w:trPr>
      <w:tc>
        <w:tcPr>
          <w:tcW w:w="1313" w:type="pc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 w:rsidRPr="00473D8E" w:rsidR="003311B9" w:rsidP="00EC11A0" w:rsidRDefault="003311B9" w14:paraId="5BF03DE8" w14:textId="5D6381FC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2737" w:type="pc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 w:rsidRPr="00C4158D" w:rsidR="003311B9" w:rsidP="00040C3D" w:rsidRDefault="003311B9" w14:paraId="2A83C9AC" w14:textId="03B1F729">
          <w:pPr>
            <w:snapToGrid w:val="0"/>
            <w:jc w:val="center"/>
            <w:rPr>
              <w:rFonts w:ascii="Arial" w:hAnsi="Arial"/>
              <w:b/>
              <w:color w:val="auto"/>
              <w:sz w:val="20"/>
            </w:rPr>
          </w:pPr>
        </w:p>
      </w:tc>
      <w:tc>
        <w:tcPr>
          <w:tcW w:w="950" w:type="pc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Pr="000066CD" w:rsidR="003311B9" w:rsidP="00040C3D" w:rsidRDefault="003311B9" w14:paraId="1CDC8901" w14:textId="77777777">
          <w:pPr>
            <w:pStyle w:val="Footer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 w:cs="Arial"/>
              <w:b/>
              <w:color w:val="C0C0C0"/>
              <w:sz w:val="16"/>
              <w:szCs w:val="16"/>
            </w:rPr>
          </w:pPr>
          <w:r w:rsidRPr="000066C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0066C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3311B9" w:rsidP="00572A9B" w:rsidRDefault="003311B9" w14:paraId="09154760" w14:textId="77777777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3311B9" w:rsidTr="00040C3D" w14:paraId="6E690547" w14:textId="77777777">
      <w:trPr>
        <w:cantSplit/>
        <w:trHeight w:val="170"/>
      </w:trPr>
      <w:tc>
        <w:tcPr>
          <w:tcW w:w="2379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 w:rsidRPr="00473D8E" w:rsidR="003311B9" w:rsidP="00040C3D" w:rsidRDefault="003311B9" w14:paraId="495DAAFB" w14:textId="77777777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  <w:r w:rsidRPr="00473D8E">
            <w:rPr>
              <w:rFonts w:ascii="Arial" w:hAnsi="Arial"/>
              <w:b/>
              <w:bCs/>
              <w:sz w:val="20"/>
            </w:rPr>
            <w:t>PRTI</w:t>
          </w:r>
          <w:r w:rsidRPr="00473D8E">
            <w:rPr>
              <w:rFonts w:ascii="Arial" w:hAnsi="Arial"/>
              <w:b/>
              <w:bCs/>
              <w:color w:val="0000FF"/>
              <w:sz w:val="20"/>
            </w:rPr>
            <w:t>/&lt;Gerência&gt;</w:t>
          </w:r>
        </w:p>
      </w:tc>
      <w:tc>
        <w:tcPr>
          <w:tcW w:w="4960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 w:rsidRPr="00473D8E" w:rsidR="003311B9" w:rsidP="00040C3D" w:rsidRDefault="003311B9" w14:paraId="29752C36" w14:textId="77777777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473D8E">
            <w:rPr>
              <w:rFonts w:ascii="Arial" w:hAnsi="Arial"/>
              <w:b/>
              <w:color w:val="0000FF"/>
              <w:sz w:val="20"/>
            </w:rPr>
            <w:t>&lt;Sigla do Projeto&gt;</w:t>
          </w:r>
        </w:p>
      </w:tc>
      <w:tc>
        <w:tcPr>
          <w:tcW w:w="1721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Pr="00473D8E" w:rsidR="003311B9" w:rsidP="00040C3D" w:rsidRDefault="003311B9" w14:paraId="0F2DE2F8" w14:textId="77777777">
          <w:pPr>
            <w:pStyle w:val="Footer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/>
              <w:b/>
              <w:color w:val="C0C0C0"/>
              <w:sz w:val="16"/>
              <w:szCs w:val="16"/>
            </w:rPr>
          </w:pPr>
          <w:r w:rsidRPr="00473D8E">
            <w:rPr>
              <w:rFonts w:ascii="Arial" w:hAnsi="Arial"/>
              <w:b/>
              <w:sz w:val="20"/>
              <w:szCs w:val="20"/>
            </w:rPr>
            <w:t>Página</w:t>
          </w:r>
          <w:r w:rsidRPr="00473D8E">
            <w:rPr>
              <w:rFonts w:ascii="Arial" w:hAnsi="Arial" w:cs="Arial"/>
              <w:b/>
              <w:sz w:val="20"/>
              <w:szCs w:val="20"/>
            </w:rPr>
            <w:t>:</w:t>
          </w:r>
          <w:r w:rsidRPr="00473D8E">
            <w:rPr>
              <w:rFonts w:cs="Arial"/>
              <w:b/>
              <w:sz w:val="20"/>
              <w:szCs w:val="20"/>
            </w:rPr>
            <w:fldChar w:fldCharType="begin"/>
          </w:r>
          <w:r w:rsidRPr="00473D8E">
            <w:rPr>
              <w:rFonts w:cs="Arial"/>
              <w:b/>
              <w:sz w:val="20"/>
              <w:szCs w:val="20"/>
            </w:rPr>
            <w:instrText xml:space="preserve"> PAGE </w:instrText>
          </w:r>
          <w:r w:rsidRPr="00473D8E">
            <w:rPr>
              <w:rFonts w:cs="Arial"/>
              <w:b/>
              <w:sz w:val="20"/>
              <w:szCs w:val="20"/>
            </w:rPr>
            <w:fldChar w:fldCharType="separate"/>
          </w:r>
          <w:r>
            <w:rPr>
              <w:rFonts w:cs="Arial"/>
              <w:b/>
              <w:noProof/>
              <w:sz w:val="20"/>
              <w:szCs w:val="20"/>
            </w:rPr>
            <w:t>3</w:t>
          </w:r>
          <w:r w:rsidRPr="00473D8E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Pr="001A6BC4" w:rsidR="003311B9" w:rsidP="007B19EF" w:rsidRDefault="003311B9" w14:paraId="4DFC760B" w14:textId="77777777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Form 16.11.2009 – V1.1.1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DF0" w:rsidRDefault="006D1DF0" w14:paraId="35043008" w14:textId="77777777">
      <w:r>
        <w:separator/>
      </w:r>
    </w:p>
  </w:footnote>
  <w:footnote w:type="continuationSeparator" w:id="0">
    <w:p w:rsidR="006D1DF0" w:rsidRDefault="006D1DF0" w14:paraId="0B302F4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429" w:rsidRDefault="00525429" w14:paraId="3FF7F15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Pr="00C569DF" w:rsidR="003311B9" w:rsidTr="00091433" w14:paraId="4459F7B6" w14:textId="77777777">
      <w:trPr>
        <w:cantSplit/>
        <w:trHeight w:val="572" w:hRule="exact"/>
      </w:trPr>
      <w:tc>
        <w:tcPr>
          <w:tcW w:w="1047" w:type="pct"/>
          <w:vMerge w:val="restart"/>
          <w:vAlign w:val="center"/>
        </w:tcPr>
        <w:p w:rsidRPr="005D473D" w:rsidR="003311B9" w:rsidP="00F6161E" w:rsidRDefault="003311B9" w14:paraId="22FB98B3" w14:textId="77777777">
          <w:pPr>
            <w:pStyle w:val="Header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:rsidRPr="005D473D" w:rsidR="003311B9" w:rsidP="00F6161E" w:rsidRDefault="003311B9" w14:paraId="291DD129" w14:textId="687E888A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:rsidRPr="005D473D" w:rsidR="003311B9" w:rsidP="00F6161E" w:rsidRDefault="003311B9" w14:paraId="77EDEC54" w14:textId="77777777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2838" w:type="pct"/>
          <w:vMerge w:val="restart"/>
          <w:vAlign w:val="center"/>
        </w:tcPr>
        <w:p w:rsidRPr="00E42B26" w:rsidR="003311B9" w:rsidP="00F6161E" w:rsidRDefault="003311B9" w14:paraId="7D905BEE" w14:textId="77777777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 w:rsidRPr="00413702"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1115" w:type="pct"/>
          <w:vAlign w:val="center"/>
        </w:tcPr>
        <w:p w:rsidRPr="00D91E32" w:rsidR="003311B9" w:rsidP="00F6161E" w:rsidRDefault="003311B9" w14:paraId="2623BEC3" w14:textId="58D0B2CB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Pr="00C569DF" w:rsidR="003311B9" w:rsidTr="00091433" w14:paraId="061E4C66" w14:textId="77777777">
      <w:trPr>
        <w:cantSplit/>
        <w:trHeight w:val="251"/>
      </w:trPr>
      <w:tc>
        <w:tcPr>
          <w:tcW w:w="1047" w:type="pct"/>
          <w:vMerge/>
          <w:vAlign w:val="center"/>
        </w:tcPr>
        <w:p w:rsidRPr="00C569DF" w:rsidR="003311B9" w:rsidP="00F6161E" w:rsidRDefault="003311B9" w14:paraId="4A80D5C9" w14:textId="77777777">
          <w:pPr>
            <w:rPr>
              <w:rFonts w:ascii="Arial" w:hAnsi="Arial" w:cs="Arial"/>
            </w:rPr>
          </w:pPr>
        </w:p>
      </w:tc>
      <w:tc>
        <w:tcPr>
          <w:tcW w:w="2838" w:type="pct"/>
          <w:vMerge/>
          <w:vAlign w:val="center"/>
        </w:tcPr>
        <w:p w:rsidRPr="00E42B26" w:rsidR="003311B9" w:rsidP="00F6161E" w:rsidRDefault="003311B9" w14:paraId="4B966399" w14:textId="77777777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115" w:type="pct"/>
          <w:vAlign w:val="center"/>
        </w:tcPr>
        <w:p w:rsidRPr="007A54EE" w:rsidR="003311B9" w:rsidP="00F6161E" w:rsidRDefault="003311B9" w14:paraId="6377CDC8" w14:textId="041716E4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Versão </w:t>
          </w:r>
          <w:r w:rsidR="00757A9C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:rsidR="003311B9" w:rsidP="00411E6D" w:rsidRDefault="003311B9" w14:paraId="5365974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429" w:rsidRDefault="00525429" w14:paraId="2A4F943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4243c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pStyle w:val="QualidadeMarcadores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9A4F44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595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3B5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6DCF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26F7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264A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96FB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023FE"/>
    <w:multiLevelType w:val="hybridMultilevel"/>
    <w:tmpl w:val="EA229C60"/>
    <w:lvl w:ilvl="0" w:tplc="B9BE2550">
      <w:start w:val="1"/>
      <w:numFmt w:val="lowerLetter"/>
      <w:lvlText w:val="%1."/>
      <w:lvlJc w:val="left"/>
      <w:pPr>
        <w:ind w:left="8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540" w:hanging="360"/>
      </w:pPr>
    </w:lvl>
    <w:lvl w:ilvl="2" w:tplc="0416001B">
      <w:start w:val="1"/>
      <w:numFmt w:val="lowerRoman"/>
      <w:lvlText w:val="%3."/>
      <w:lvlJc w:val="right"/>
      <w:pPr>
        <w:ind w:left="2260" w:hanging="180"/>
      </w:pPr>
    </w:lvl>
    <w:lvl w:ilvl="3" w:tplc="0416000F">
      <w:start w:val="1"/>
      <w:numFmt w:val="decimal"/>
      <w:lvlText w:val="%4."/>
      <w:lvlJc w:val="left"/>
      <w:pPr>
        <w:ind w:left="2980" w:hanging="360"/>
      </w:pPr>
    </w:lvl>
    <w:lvl w:ilvl="4" w:tplc="04160019">
      <w:start w:val="1"/>
      <w:numFmt w:val="lowerLetter"/>
      <w:lvlText w:val="%5."/>
      <w:lvlJc w:val="left"/>
      <w:pPr>
        <w:ind w:left="3700" w:hanging="360"/>
      </w:pPr>
    </w:lvl>
    <w:lvl w:ilvl="5" w:tplc="0416001B">
      <w:start w:val="1"/>
      <w:numFmt w:val="lowerRoman"/>
      <w:lvlText w:val="%6."/>
      <w:lvlJc w:val="right"/>
      <w:pPr>
        <w:ind w:left="4420" w:hanging="180"/>
      </w:pPr>
    </w:lvl>
    <w:lvl w:ilvl="6" w:tplc="0416000F">
      <w:start w:val="1"/>
      <w:numFmt w:val="decimal"/>
      <w:lvlText w:val="%7."/>
      <w:lvlJc w:val="left"/>
      <w:pPr>
        <w:ind w:left="5140" w:hanging="360"/>
      </w:pPr>
    </w:lvl>
    <w:lvl w:ilvl="7" w:tplc="04160019">
      <w:start w:val="1"/>
      <w:numFmt w:val="lowerLetter"/>
      <w:lvlText w:val="%8."/>
      <w:lvlJc w:val="left"/>
      <w:pPr>
        <w:ind w:left="5860" w:hanging="360"/>
      </w:pPr>
    </w:lvl>
    <w:lvl w:ilvl="8" w:tplc="0416001B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268F6358"/>
    <w:multiLevelType w:val="multilevel"/>
    <w:tmpl w:val="76CAAED2"/>
    <w:lvl w:ilvl="0">
      <w:start w:val="1"/>
      <w:numFmt w:val="decimal"/>
      <w:pStyle w:val="QualidadeTitulo1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pStyle w:val="Heading2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pStyle w:val="Heading3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1" w15:restartNumberingAfterBreak="0">
    <w:nsid w:val="2FD36086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3715A"/>
    <w:multiLevelType w:val="hybridMultilevel"/>
    <w:tmpl w:val="B646132E"/>
    <w:lvl w:ilvl="0" w:tplc="755E17E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F%1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E3329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D52C6"/>
    <w:multiLevelType w:val="hybridMultilevel"/>
    <w:tmpl w:val="B5D668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ED7EBA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C3FB3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50F8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F1B6F"/>
    <w:multiLevelType w:val="hybridMultilevel"/>
    <w:tmpl w:val="62D2766A"/>
    <w:lvl w:ilvl="0" w:tplc="04160001">
      <w:start w:val="1"/>
      <w:numFmt w:val="bullet"/>
      <w:lvlText w:val=""/>
      <w:lvlJc w:val="left"/>
      <w:pPr>
        <w:ind w:left="18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0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7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600" w:hanging="360"/>
      </w:pPr>
      <w:rPr>
        <w:rFonts w:hint="default" w:ascii="Wingdings" w:hAnsi="Wingdings"/>
      </w:rPr>
    </w:lvl>
  </w:abstractNum>
  <w:abstractNum w:abstractNumId="19" w15:restartNumberingAfterBreak="0">
    <w:nsid w:val="5B3415A2"/>
    <w:multiLevelType w:val="hybridMultilevel"/>
    <w:tmpl w:val="4F107DB6"/>
    <w:lvl w:ilvl="0" w:tplc="48B6F7AA">
      <w:start w:val="34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B33D0"/>
    <w:multiLevelType w:val="hybridMultilevel"/>
    <w:tmpl w:val="DC264B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3480A0B"/>
    <w:multiLevelType w:val="hybridMultilevel"/>
    <w:tmpl w:val="DC30A31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D06437F"/>
    <w:multiLevelType w:val="hybridMultilevel"/>
    <w:tmpl w:val="672EDB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2E4DE2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B7E3C"/>
    <w:multiLevelType w:val="hybridMultilevel"/>
    <w:tmpl w:val="1F2C238C"/>
    <w:lvl w:ilvl="0" w:tplc="0416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25">
    <w:abstractNumId w:val="25"/>
  </w:num>
  <w:num w:numId="1">
    <w:abstractNumId w:val="1"/>
  </w:num>
  <w:num w:numId="2">
    <w:abstractNumId w:val="10"/>
  </w:num>
  <w:num w:numId="3">
    <w:abstractNumId w:val="18"/>
  </w:num>
  <w:num w:numId="4">
    <w:abstractNumId w:val="24"/>
  </w:num>
  <w:num w:numId="5">
    <w:abstractNumId w:val="3"/>
  </w:num>
  <w:num w:numId="6">
    <w:abstractNumId w:val="14"/>
  </w:num>
  <w:num w:numId="7">
    <w:abstractNumId w:val="5"/>
  </w:num>
  <w:num w:numId="8">
    <w:abstractNumId w:val="12"/>
  </w:num>
  <w:num w:numId="9">
    <w:abstractNumId w:val="19"/>
  </w:num>
  <w:num w:numId="10">
    <w:abstractNumId w:val="8"/>
  </w:num>
  <w:num w:numId="11">
    <w:abstractNumId w:val="17"/>
  </w:num>
  <w:num w:numId="12">
    <w:abstractNumId w:val="16"/>
  </w:num>
  <w:num w:numId="13">
    <w:abstractNumId w:val="2"/>
  </w:num>
  <w:num w:numId="14">
    <w:abstractNumId w:val="7"/>
  </w:num>
  <w:num w:numId="15">
    <w:abstractNumId w:val="4"/>
  </w:num>
  <w:num w:numId="16">
    <w:abstractNumId w:val="15"/>
  </w:num>
  <w:num w:numId="17">
    <w:abstractNumId w:val="13"/>
  </w:num>
  <w:num w:numId="18">
    <w:abstractNumId w:val="6"/>
  </w:num>
  <w:num w:numId="19">
    <w:abstractNumId w:val="11"/>
  </w:num>
  <w:num w:numId="20">
    <w:abstractNumId w:val="2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2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0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1E"/>
    <w:rsid w:val="00000BE2"/>
    <w:rsid w:val="000013AC"/>
    <w:rsid w:val="00005010"/>
    <w:rsid w:val="00005517"/>
    <w:rsid w:val="000066CD"/>
    <w:rsid w:val="000141EE"/>
    <w:rsid w:val="000142B4"/>
    <w:rsid w:val="0002055F"/>
    <w:rsid w:val="00023E0D"/>
    <w:rsid w:val="000243D8"/>
    <w:rsid w:val="000303CF"/>
    <w:rsid w:val="00031E6D"/>
    <w:rsid w:val="00032967"/>
    <w:rsid w:val="00033A1A"/>
    <w:rsid w:val="00035AE1"/>
    <w:rsid w:val="00040C3D"/>
    <w:rsid w:val="000419B1"/>
    <w:rsid w:val="00043A9B"/>
    <w:rsid w:val="00044C96"/>
    <w:rsid w:val="00045B82"/>
    <w:rsid w:val="00051C4E"/>
    <w:rsid w:val="0005269E"/>
    <w:rsid w:val="000526CC"/>
    <w:rsid w:val="00054C31"/>
    <w:rsid w:val="00056231"/>
    <w:rsid w:val="00056297"/>
    <w:rsid w:val="000574FA"/>
    <w:rsid w:val="00060041"/>
    <w:rsid w:val="00062657"/>
    <w:rsid w:val="00065A01"/>
    <w:rsid w:val="000721B7"/>
    <w:rsid w:val="000739B7"/>
    <w:rsid w:val="00074155"/>
    <w:rsid w:val="00075991"/>
    <w:rsid w:val="00075C78"/>
    <w:rsid w:val="000760A6"/>
    <w:rsid w:val="0007725B"/>
    <w:rsid w:val="00077392"/>
    <w:rsid w:val="00077706"/>
    <w:rsid w:val="0008122B"/>
    <w:rsid w:val="000878BA"/>
    <w:rsid w:val="00090B9F"/>
    <w:rsid w:val="00091433"/>
    <w:rsid w:val="00097394"/>
    <w:rsid w:val="000B3E27"/>
    <w:rsid w:val="000B669D"/>
    <w:rsid w:val="000B79DD"/>
    <w:rsid w:val="000C120C"/>
    <w:rsid w:val="000C2445"/>
    <w:rsid w:val="000C4604"/>
    <w:rsid w:val="000C5685"/>
    <w:rsid w:val="000C6FD5"/>
    <w:rsid w:val="000D1732"/>
    <w:rsid w:val="000D26B8"/>
    <w:rsid w:val="000D26DE"/>
    <w:rsid w:val="000D3589"/>
    <w:rsid w:val="000D39CF"/>
    <w:rsid w:val="000D762B"/>
    <w:rsid w:val="000E05A9"/>
    <w:rsid w:val="000E1721"/>
    <w:rsid w:val="000E2266"/>
    <w:rsid w:val="000E44CF"/>
    <w:rsid w:val="000E5509"/>
    <w:rsid w:val="000E64BB"/>
    <w:rsid w:val="000E718D"/>
    <w:rsid w:val="000E7B24"/>
    <w:rsid w:val="000F056D"/>
    <w:rsid w:val="000F19A1"/>
    <w:rsid w:val="000F3667"/>
    <w:rsid w:val="000F37CF"/>
    <w:rsid w:val="000F72E7"/>
    <w:rsid w:val="00104FC8"/>
    <w:rsid w:val="00117035"/>
    <w:rsid w:val="001175D0"/>
    <w:rsid w:val="00121E65"/>
    <w:rsid w:val="001233B4"/>
    <w:rsid w:val="00125905"/>
    <w:rsid w:val="00127046"/>
    <w:rsid w:val="00127F02"/>
    <w:rsid w:val="0013177A"/>
    <w:rsid w:val="001321ED"/>
    <w:rsid w:val="00133083"/>
    <w:rsid w:val="00135059"/>
    <w:rsid w:val="0014046D"/>
    <w:rsid w:val="00141453"/>
    <w:rsid w:val="0014725A"/>
    <w:rsid w:val="00152132"/>
    <w:rsid w:val="001605B5"/>
    <w:rsid w:val="00161BAC"/>
    <w:rsid w:val="00165903"/>
    <w:rsid w:val="00165A9B"/>
    <w:rsid w:val="0016610D"/>
    <w:rsid w:val="00170422"/>
    <w:rsid w:val="001726B3"/>
    <w:rsid w:val="00172E89"/>
    <w:rsid w:val="00174B9E"/>
    <w:rsid w:val="00176452"/>
    <w:rsid w:val="00193779"/>
    <w:rsid w:val="001967CB"/>
    <w:rsid w:val="00196890"/>
    <w:rsid w:val="001A0D16"/>
    <w:rsid w:val="001A196C"/>
    <w:rsid w:val="001A3598"/>
    <w:rsid w:val="001A5D7A"/>
    <w:rsid w:val="001A6BC4"/>
    <w:rsid w:val="001B3411"/>
    <w:rsid w:val="001B411B"/>
    <w:rsid w:val="001B6B95"/>
    <w:rsid w:val="001B7A5E"/>
    <w:rsid w:val="001B7D80"/>
    <w:rsid w:val="001C592C"/>
    <w:rsid w:val="001D2ACC"/>
    <w:rsid w:val="001D3E4A"/>
    <w:rsid w:val="001D465C"/>
    <w:rsid w:val="001D5987"/>
    <w:rsid w:val="001E04F2"/>
    <w:rsid w:val="001E1D5D"/>
    <w:rsid w:val="001E23A3"/>
    <w:rsid w:val="001E55F7"/>
    <w:rsid w:val="001E7D52"/>
    <w:rsid w:val="001F063D"/>
    <w:rsid w:val="001F65EB"/>
    <w:rsid w:val="0020268D"/>
    <w:rsid w:val="00202DB4"/>
    <w:rsid w:val="0020611B"/>
    <w:rsid w:val="00207389"/>
    <w:rsid w:val="00212622"/>
    <w:rsid w:val="00223D4D"/>
    <w:rsid w:val="0022518B"/>
    <w:rsid w:val="00226B18"/>
    <w:rsid w:val="0022736D"/>
    <w:rsid w:val="002307FF"/>
    <w:rsid w:val="00235113"/>
    <w:rsid w:val="002375AA"/>
    <w:rsid w:val="00237661"/>
    <w:rsid w:val="00246DD0"/>
    <w:rsid w:val="002508D0"/>
    <w:rsid w:val="00252AB1"/>
    <w:rsid w:val="0025384F"/>
    <w:rsid w:val="00254E13"/>
    <w:rsid w:val="00256BD3"/>
    <w:rsid w:val="002602C3"/>
    <w:rsid w:val="0026423A"/>
    <w:rsid w:val="00264B1B"/>
    <w:rsid w:val="00273D4D"/>
    <w:rsid w:val="002741F1"/>
    <w:rsid w:val="00274C42"/>
    <w:rsid w:val="00275358"/>
    <w:rsid w:val="00277EA3"/>
    <w:rsid w:val="002812F0"/>
    <w:rsid w:val="0028216D"/>
    <w:rsid w:val="002913EB"/>
    <w:rsid w:val="00292795"/>
    <w:rsid w:val="00292FFB"/>
    <w:rsid w:val="00296BCA"/>
    <w:rsid w:val="002A0DF3"/>
    <w:rsid w:val="002A0FAC"/>
    <w:rsid w:val="002A1048"/>
    <w:rsid w:val="002A5E3D"/>
    <w:rsid w:val="002B1E9A"/>
    <w:rsid w:val="002B3A31"/>
    <w:rsid w:val="002C4C3D"/>
    <w:rsid w:val="002C7FAE"/>
    <w:rsid w:val="002D031F"/>
    <w:rsid w:val="002D151F"/>
    <w:rsid w:val="002D4924"/>
    <w:rsid w:val="002D4C81"/>
    <w:rsid w:val="002D7B99"/>
    <w:rsid w:val="002E2E77"/>
    <w:rsid w:val="002E3FCA"/>
    <w:rsid w:val="002E7C82"/>
    <w:rsid w:val="002F2BC6"/>
    <w:rsid w:val="002F3637"/>
    <w:rsid w:val="002F5956"/>
    <w:rsid w:val="002F7C27"/>
    <w:rsid w:val="002F7F12"/>
    <w:rsid w:val="00301A3C"/>
    <w:rsid w:val="003041CE"/>
    <w:rsid w:val="003045E0"/>
    <w:rsid w:val="00305CB9"/>
    <w:rsid w:val="00311671"/>
    <w:rsid w:val="003125A6"/>
    <w:rsid w:val="003154DD"/>
    <w:rsid w:val="0031629E"/>
    <w:rsid w:val="00322416"/>
    <w:rsid w:val="0032435B"/>
    <w:rsid w:val="00325E8F"/>
    <w:rsid w:val="00327610"/>
    <w:rsid w:val="003279EC"/>
    <w:rsid w:val="003311B9"/>
    <w:rsid w:val="003402CC"/>
    <w:rsid w:val="003403EF"/>
    <w:rsid w:val="0034129D"/>
    <w:rsid w:val="00342A85"/>
    <w:rsid w:val="003443D9"/>
    <w:rsid w:val="003467B8"/>
    <w:rsid w:val="00347036"/>
    <w:rsid w:val="00357997"/>
    <w:rsid w:val="00357DE8"/>
    <w:rsid w:val="003601E2"/>
    <w:rsid w:val="00361726"/>
    <w:rsid w:val="00373027"/>
    <w:rsid w:val="00380F1F"/>
    <w:rsid w:val="0038333D"/>
    <w:rsid w:val="00386E5F"/>
    <w:rsid w:val="003871F8"/>
    <w:rsid w:val="003901E6"/>
    <w:rsid w:val="003907C7"/>
    <w:rsid w:val="00391500"/>
    <w:rsid w:val="0039206E"/>
    <w:rsid w:val="00392599"/>
    <w:rsid w:val="003A11D4"/>
    <w:rsid w:val="003A1A9F"/>
    <w:rsid w:val="003A1CF7"/>
    <w:rsid w:val="003A3BDA"/>
    <w:rsid w:val="003A65CC"/>
    <w:rsid w:val="003B015D"/>
    <w:rsid w:val="003C3959"/>
    <w:rsid w:val="003C4DD0"/>
    <w:rsid w:val="003C6910"/>
    <w:rsid w:val="003C7B16"/>
    <w:rsid w:val="003D1D7C"/>
    <w:rsid w:val="003D4B77"/>
    <w:rsid w:val="003D53A5"/>
    <w:rsid w:val="003D620C"/>
    <w:rsid w:val="003D7E4E"/>
    <w:rsid w:val="003E1181"/>
    <w:rsid w:val="003E4424"/>
    <w:rsid w:val="003E51E2"/>
    <w:rsid w:val="003F1A89"/>
    <w:rsid w:val="003F40A5"/>
    <w:rsid w:val="003F486F"/>
    <w:rsid w:val="00402125"/>
    <w:rsid w:val="004047CE"/>
    <w:rsid w:val="004067A1"/>
    <w:rsid w:val="004106DA"/>
    <w:rsid w:val="00411E6D"/>
    <w:rsid w:val="00413509"/>
    <w:rsid w:val="00413702"/>
    <w:rsid w:val="004145CA"/>
    <w:rsid w:val="004176E4"/>
    <w:rsid w:val="0042022F"/>
    <w:rsid w:val="00422665"/>
    <w:rsid w:val="00424A51"/>
    <w:rsid w:val="004253E9"/>
    <w:rsid w:val="0043283B"/>
    <w:rsid w:val="004339DE"/>
    <w:rsid w:val="004561EC"/>
    <w:rsid w:val="0045620E"/>
    <w:rsid w:val="00456279"/>
    <w:rsid w:val="004603E8"/>
    <w:rsid w:val="00463123"/>
    <w:rsid w:val="0046566B"/>
    <w:rsid w:val="0046626C"/>
    <w:rsid w:val="00473864"/>
    <w:rsid w:val="00473957"/>
    <w:rsid w:val="00473D8E"/>
    <w:rsid w:val="00474756"/>
    <w:rsid w:val="004811E8"/>
    <w:rsid w:val="00481A6F"/>
    <w:rsid w:val="004836C4"/>
    <w:rsid w:val="00490ACC"/>
    <w:rsid w:val="0049511D"/>
    <w:rsid w:val="00495DB2"/>
    <w:rsid w:val="004A2FD6"/>
    <w:rsid w:val="004A3802"/>
    <w:rsid w:val="004A3ADF"/>
    <w:rsid w:val="004B0ADC"/>
    <w:rsid w:val="004B31D9"/>
    <w:rsid w:val="004B3B6E"/>
    <w:rsid w:val="004B400B"/>
    <w:rsid w:val="004B4CFE"/>
    <w:rsid w:val="004B50DA"/>
    <w:rsid w:val="004C0A92"/>
    <w:rsid w:val="004C1F89"/>
    <w:rsid w:val="004C31FF"/>
    <w:rsid w:val="004C32CF"/>
    <w:rsid w:val="004D1479"/>
    <w:rsid w:val="004D6FB1"/>
    <w:rsid w:val="004E276D"/>
    <w:rsid w:val="004E4E52"/>
    <w:rsid w:val="004E531A"/>
    <w:rsid w:val="004F2F59"/>
    <w:rsid w:val="004F3BA6"/>
    <w:rsid w:val="004F6620"/>
    <w:rsid w:val="004F7C75"/>
    <w:rsid w:val="004F7FE5"/>
    <w:rsid w:val="00503407"/>
    <w:rsid w:val="005062A3"/>
    <w:rsid w:val="005065D7"/>
    <w:rsid w:val="00510016"/>
    <w:rsid w:val="00513382"/>
    <w:rsid w:val="00516A59"/>
    <w:rsid w:val="00521CBD"/>
    <w:rsid w:val="00522C9F"/>
    <w:rsid w:val="00525429"/>
    <w:rsid w:val="0052594D"/>
    <w:rsid w:val="005353FE"/>
    <w:rsid w:val="0053652B"/>
    <w:rsid w:val="0054132B"/>
    <w:rsid w:val="005437BC"/>
    <w:rsid w:val="00547A76"/>
    <w:rsid w:val="00555549"/>
    <w:rsid w:val="00560605"/>
    <w:rsid w:val="005608A1"/>
    <w:rsid w:val="005621FE"/>
    <w:rsid w:val="00567B2F"/>
    <w:rsid w:val="005704D6"/>
    <w:rsid w:val="00572322"/>
    <w:rsid w:val="00572A9B"/>
    <w:rsid w:val="005759A7"/>
    <w:rsid w:val="0057629C"/>
    <w:rsid w:val="00581879"/>
    <w:rsid w:val="005821C9"/>
    <w:rsid w:val="005837BA"/>
    <w:rsid w:val="0058386A"/>
    <w:rsid w:val="005865B2"/>
    <w:rsid w:val="00594ED8"/>
    <w:rsid w:val="005953AA"/>
    <w:rsid w:val="00597669"/>
    <w:rsid w:val="005A31B8"/>
    <w:rsid w:val="005A3BF9"/>
    <w:rsid w:val="005A49E1"/>
    <w:rsid w:val="005A6489"/>
    <w:rsid w:val="005B1FC1"/>
    <w:rsid w:val="005B27E7"/>
    <w:rsid w:val="005B6BDB"/>
    <w:rsid w:val="005C0AFC"/>
    <w:rsid w:val="005C0B22"/>
    <w:rsid w:val="005C748E"/>
    <w:rsid w:val="005D22D6"/>
    <w:rsid w:val="005D473D"/>
    <w:rsid w:val="005D7EA3"/>
    <w:rsid w:val="005E0E56"/>
    <w:rsid w:val="005E2F5D"/>
    <w:rsid w:val="005E3D5D"/>
    <w:rsid w:val="005E5A2E"/>
    <w:rsid w:val="005F3B91"/>
    <w:rsid w:val="005F4175"/>
    <w:rsid w:val="005F57C4"/>
    <w:rsid w:val="006031CC"/>
    <w:rsid w:val="0060676D"/>
    <w:rsid w:val="0060692E"/>
    <w:rsid w:val="00606A9D"/>
    <w:rsid w:val="006175AD"/>
    <w:rsid w:val="00627A0E"/>
    <w:rsid w:val="006331F8"/>
    <w:rsid w:val="00633EDC"/>
    <w:rsid w:val="006344A0"/>
    <w:rsid w:val="00640A7F"/>
    <w:rsid w:val="00646A52"/>
    <w:rsid w:val="00646E21"/>
    <w:rsid w:val="006535D9"/>
    <w:rsid w:val="00657682"/>
    <w:rsid w:val="00661CED"/>
    <w:rsid w:val="00671DB8"/>
    <w:rsid w:val="006735B4"/>
    <w:rsid w:val="0068067E"/>
    <w:rsid w:val="00682E02"/>
    <w:rsid w:val="006858EC"/>
    <w:rsid w:val="006868DF"/>
    <w:rsid w:val="00686ED6"/>
    <w:rsid w:val="00690EAF"/>
    <w:rsid w:val="00691A19"/>
    <w:rsid w:val="00692E32"/>
    <w:rsid w:val="00695316"/>
    <w:rsid w:val="00697338"/>
    <w:rsid w:val="006976FE"/>
    <w:rsid w:val="006A3193"/>
    <w:rsid w:val="006A39CD"/>
    <w:rsid w:val="006A70F0"/>
    <w:rsid w:val="006B4993"/>
    <w:rsid w:val="006B504F"/>
    <w:rsid w:val="006B6AF0"/>
    <w:rsid w:val="006C1184"/>
    <w:rsid w:val="006C2022"/>
    <w:rsid w:val="006C41AE"/>
    <w:rsid w:val="006C526A"/>
    <w:rsid w:val="006C66F6"/>
    <w:rsid w:val="006C7CE8"/>
    <w:rsid w:val="006D1DF0"/>
    <w:rsid w:val="006D2779"/>
    <w:rsid w:val="006D42B5"/>
    <w:rsid w:val="006D7659"/>
    <w:rsid w:val="006E15D5"/>
    <w:rsid w:val="006E5B4C"/>
    <w:rsid w:val="006E702C"/>
    <w:rsid w:val="006F1A9A"/>
    <w:rsid w:val="006F4B77"/>
    <w:rsid w:val="006F6735"/>
    <w:rsid w:val="006F7876"/>
    <w:rsid w:val="007034D1"/>
    <w:rsid w:val="0070384C"/>
    <w:rsid w:val="0070662C"/>
    <w:rsid w:val="00711ECC"/>
    <w:rsid w:val="00712ABB"/>
    <w:rsid w:val="00713DAA"/>
    <w:rsid w:val="00714140"/>
    <w:rsid w:val="00725188"/>
    <w:rsid w:val="00725249"/>
    <w:rsid w:val="0072552A"/>
    <w:rsid w:val="00732E84"/>
    <w:rsid w:val="007406C1"/>
    <w:rsid w:val="007438BA"/>
    <w:rsid w:val="00743C03"/>
    <w:rsid w:val="00745AC8"/>
    <w:rsid w:val="0074605A"/>
    <w:rsid w:val="007513C6"/>
    <w:rsid w:val="00755FE5"/>
    <w:rsid w:val="00757A9C"/>
    <w:rsid w:val="00757E7F"/>
    <w:rsid w:val="00765329"/>
    <w:rsid w:val="00766135"/>
    <w:rsid w:val="00766F0C"/>
    <w:rsid w:val="00767B1E"/>
    <w:rsid w:val="007713BE"/>
    <w:rsid w:val="00773205"/>
    <w:rsid w:val="00780300"/>
    <w:rsid w:val="007804DC"/>
    <w:rsid w:val="007809EC"/>
    <w:rsid w:val="007824E6"/>
    <w:rsid w:val="00783ED6"/>
    <w:rsid w:val="0078642A"/>
    <w:rsid w:val="00791FBB"/>
    <w:rsid w:val="00792542"/>
    <w:rsid w:val="007935BF"/>
    <w:rsid w:val="007947FD"/>
    <w:rsid w:val="007960AF"/>
    <w:rsid w:val="00796CFB"/>
    <w:rsid w:val="00796D68"/>
    <w:rsid w:val="007A07B0"/>
    <w:rsid w:val="007A2C6D"/>
    <w:rsid w:val="007A41D9"/>
    <w:rsid w:val="007A5E4A"/>
    <w:rsid w:val="007A67B2"/>
    <w:rsid w:val="007A749C"/>
    <w:rsid w:val="007A79B0"/>
    <w:rsid w:val="007A7E60"/>
    <w:rsid w:val="007B19EF"/>
    <w:rsid w:val="007B481A"/>
    <w:rsid w:val="007B5B0E"/>
    <w:rsid w:val="007B632D"/>
    <w:rsid w:val="007B681D"/>
    <w:rsid w:val="007B68F4"/>
    <w:rsid w:val="007B6AF4"/>
    <w:rsid w:val="007C4015"/>
    <w:rsid w:val="007C4CC9"/>
    <w:rsid w:val="007C5A14"/>
    <w:rsid w:val="007C6914"/>
    <w:rsid w:val="007D1EF0"/>
    <w:rsid w:val="007E377C"/>
    <w:rsid w:val="007E44E2"/>
    <w:rsid w:val="007E665A"/>
    <w:rsid w:val="007E700E"/>
    <w:rsid w:val="007F355E"/>
    <w:rsid w:val="007F3A9B"/>
    <w:rsid w:val="007F4025"/>
    <w:rsid w:val="007F43B4"/>
    <w:rsid w:val="00800999"/>
    <w:rsid w:val="0080184F"/>
    <w:rsid w:val="00803652"/>
    <w:rsid w:val="0080403C"/>
    <w:rsid w:val="00804BE3"/>
    <w:rsid w:val="008107A2"/>
    <w:rsid w:val="008111A8"/>
    <w:rsid w:val="00814D43"/>
    <w:rsid w:val="008154DC"/>
    <w:rsid w:val="00827BB8"/>
    <w:rsid w:val="00833417"/>
    <w:rsid w:val="00840201"/>
    <w:rsid w:val="00841283"/>
    <w:rsid w:val="00842D7D"/>
    <w:rsid w:val="00844F99"/>
    <w:rsid w:val="008456E3"/>
    <w:rsid w:val="00850D75"/>
    <w:rsid w:val="0086300C"/>
    <w:rsid w:val="008656C8"/>
    <w:rsid w:val="008662A6"/>
    <w:rsid w:val="00871EFB"/>
    <w:rsid w:val="00872551"/>
    <w:rsid w:val="008739AD"/>
    <w:rsid w:val="00875CE5"/>
    <w:rsid w:val="0087671D"/>
    <w:rsid w:val="00876E47"/>
    <w:rsid w:val="0088091B"/>
    <w:rsid w:val="008825E8"/>
    <w:rsid w:val="0088417B"/>
    <w:rsid w:val="008861AA"/>
    <w:rsid w:val="00886D5E"/>
    <w:rsid w:val="008874F8"/>
    <w:rsid w:val="008924CD"/>
    <w:rsid w:val="00896327"/>
    <w:rsid w:val="008A467D"/>
    <w:rsid w:val="008A65E1"/>
    <w:rsid w:val="008B2968"/>
    <w:rsid w:val="008B2BF5"/>
    <w:rsid w:val="008B3295"/>
    <w:rsid w:val="008B51FF"/>
    <w:rsid w:val="008B5802"/>
    <w:rsid w:val="008B7E6B"/>
    <w:rsid w:val="008C0282"/>
    <w:rsid w:val="008C07F5"/>
    <w:rsid w:val="008C3EB3"/>
    <w:rsid w:val="008D3BF6"/>
    <w:rsid w:val="008D5FC3"/>
    <w:rsid w:val="008E13C6"/>
    <w:rsid w:val="008E7302"/>
    <w:rsid w:val="008F19CF"/>
    <w:rsid w:val="008F1A43"/>
    <w:rsid w:val="008F4643"/>
    <w:rsid w:val="008F6164"/>
    <w:rsid w:val="008F763A"/>
    <w:rsid w:val="008F7989"/>
    <w:rsid w:val="0090074A"/>
    <w:rsid w:val="009014DB"/>
    <w:rsid w:val="00902892"/>
    <w:rsid w:val="00902D91"/>
    <w:rsid w:val="009063B3"/>
    <w:rsid w:val="00907A36"/>
    <w:rsid w:val="00907EFA"/>
    <w:rsid w:val="0091130A"/>
    <w:rsid w:val="00921648"/>
    <w:rsid w:val="00921A67"/>
    <w:rsid w:val="00922EC0"/>
    <w:rsid w:val="0092492E"/>
    <w:rsid w:val="00931404"/>
    <w:rsid w:val="00931435"/>
    <w:rsid w:val="00932AE7"/>
    <w:rsid w:val="00934BA3"/>
    <w:rsid w:val="0093529E"/>
    <w:rsid w:val="00936C39"/>
    <w:rsid w:val="0094057C"/>
    <w:rsid w:val="00942724"/>
    <w:rsid w:val="00944186"/>
    <w:rsid w:val="009448FD"/>
    <w:rsid w:val="00946451"/>
    <w:rsid w:val="00951D74"/>
    <w:rsid w:val="00952E69"/>
    <w:rsid w:val="00956359"/>
    <w:rsid w:val="00957C9B"/>
    <w:rsid w:val="009636C9"/>
    <w:rsid w:val="00964550"/>
    <w:rsid w:val="00966D27"/>
    <w:rsid w:val="00966DB5"/>
    <w:rsid w:val="0097280E"/>
    <w:rsid w:val="00974C3A"/>
    <w:rsid w:val="009763EE"/>
    <w:rsid w:val="00980874"/>
    <w:rsid w:val="0098194B"/>
    <w:rsid w:val="009827E6"/>
    <w:rsid w:val="00986A4F"/>
    <w:rsid w:val="009905E7"/>
    <w:rsid w:val="00994953"/>
    <w:rsid w:val="00996DD2"/>
    <w:rsid w:val="009A46D7"/>
    <w:rsid w:val="009A549B"/>
    <w:rsid w:val="009A5781"/>
    <w:rsid w:val="009B2084"/>
    <w:rsid w:val="009B4FFF"/>
    <w:rsid w:val="009B536E"/>
    <w:rsid w:val="009B5A0B"/>
    <w:rsid w:val="009C00D7"/>
    <w:rsid w:val="009C41A2"/>
    <w:rsid w:val="009C5A9A"/>
    <w:rsid w:val="009C7FC5"/>
    <w:rsid w:val="009D0F92"/>
    <w:rsid w:val="009D15E5"/>
    <w:rsid w:val="009D2166"/>
    <w:rsid w:val="009D4599"/>
    <w:rsid w:val="009E3C75"/>
    <w:rsid w:val="009E3D67"/>
    <w:rsid w:val="009E6141"/>
    <w:rsid w:val="009F14EA"/>
    <w:rsid w:val="009F3A2E"/>
    <w:rsid w:val="009F3D44"/>
    <w:rsid w:val="009F461F"/>
    <w:rsid w:val="009F4A7B"/>
    <w:rsid w:val="009F7FE7"/>
    <w:rsid w:val="00A03671"/>
    <w:rsid w:val="00A12678"/>
    <w:rsid w:val="00A12F57"/>
    <w:rsid w:val="00A16E13"/>
    <w:rsid w:val="00A174F6"/>
    <w:rsid w:val="00A211A1"/>
    <w:rsid w:val="00A2172A"/>
    <w:rsid w:val="00A2271B"/>
    <w:rsid w:val="00A3472E"/>
    <w:rsid w:val="00A404E4"/>
    <w:rsid w:val="00A40C4F"/>
    <w:rsid w:val="00A427D6"/>
    <w:rsid w:val="00A42818"/>
    <w:rsid w:val="00A46FF2"/>
    <w:rsid w:val="00A5315E"/>
    <w:rsid w:val="00A53395"/>
    <w:rsid w:val="00A53785"/>
    <w:rsid w:val="00A5714D"/>
    <w:rsid w:val="00A6274E"/>
    <w:rsid w:val="00A63241"/>
    <w:rsid w:val="00A6623E"/>
    <w:rsid w:val="00A72201"/>
    <w:rsid w:val="00A75457"/>
    <w:rsid w:val="00A76697"/>
    <w:rsid w:val="00A80D1C"/>
    <w:rsid w:val="00A81A76"/>
    <w:rsid w:val="00A8226B"/>
    <w:rsid w:val="00A84A63"/>
    <w:rsid w:val="00A8507D"/>
    <w:rsid w:val="00A8549A"/>
    <w:rsid w:val="00A85E1A"/>
    <w:rsid w:val="00A87D16"/>
    <w:rsid w:val="00A92959"/>
    <w:rsid w:val="00A94126"/>
    <w:rsid w:val="00A945AC"/>
    <w:rsid w:val="00A97A24"/>
    <w:rsid w:val="00AA0F3B"/>
    <w:rsid w:val="00AA0FD4"/>
    <w:rsid w:val="00AA3286"/>
    <w:rsid w:val="00AA526D"/>
    <w:rsid w:val="00AB34D0"/>
    <w:rsid w:val="00AB380D"/>
    <w:rsid w:val="00AB48C4"/>
    <w:rsid w:val="00AB6B2C"/>
    <w:rsid w:val="00AC3149"/>
    <w:rsid w:val="00AD046E"/>
    <w:rsid w:val="00AD153E"/>
    <w:rsid w:val="00AE1DFA"/>
    <w:rsid w:val="00AE3020"/>
    <w:rsid w:val="00AE4873"/>
    <w:rsid w:val="00AF0054"/>
    <w:rsid w:val="00AF35E3"/>
    <w:rsid w:val="00AF45CE"/>
    <w:rsid w:val="00AF5665"/>
    <w:rsid w:val="00B02538"/>
    <w:rsid w:val="00B07F9B"/>
    <w:rsid w:val="00B10CBD"/>
    <w:rsid w:val="00B13452"/>
    <w:rsid w:val="00B1516E"/>
    <w:rsid w:val="00B15937"/>
    <w:rsid w:val="00B16561"/>
    <w:rsid w:val="00B17507"/>
    <w:rsid w:val="00B23856"/>
    <w:rsid w:val="00B25C71"/>
    <w:rsid w:val="00B27D0B"/>
    <w:rsid w:val="00B30D88"/>
    <w:rsid w:val="00B32A3C"/>
    <w:rsid w:val="00B32F96"/>
    <w:rsid w:val="00B3370D"/>
    <w:rsid w:val="00B35F8A"/>
    <w:rsid w:val="00B405B9"/>
    <w:rsid w:val="00B40705"/>
    <w:rsid w:val="00B41165"/>
    <w:rsid w:val="00B41436"/>
    <w:rsid w:val="00B45CED"/>
    <w:rsid w:val="00B47115"/>
    <w:rsid w:val="00B54B76"/>
    <w:rsid w:val="00B60BB0"/>
    <w:rsid w:val="00B635F9"/>
    <w:rsid w:val="00B66C7F"/>
    <w:rsid w:val="00B679D5"/>
    <w:rsid w:val="00B71011"/>
    <w:rsid w:val="00B718C3"/>
    <w:rsid w:val="00B7424F"/>
    <w:rsid w:val="00B7444C"/>
    <w:rsid w:val="00B76F26"/>
    <w:rsid w:val="00B800C6"/>
    <w:rsid w:val="00B80932"/>
    <w:rsid w:val="00BA107B"/>
    <w:rsid w:val="00BA1585"/>
    <w:rsid w:val="00BA193A"/>
    <w:rsid w:val="00BA45ED"/>
    <w:rsid w:val="00BA474A"/>
    <w:rsid w:val="00BA6DE4"/>
    <w:rsid w:val="00BB33B4"/>
    <w:rsid w:val="00BB4EAF"/>
    <w:rsid w:val="00BB60DF"/>
    <w:rsid w:val="00BB7F50"/>
    <w:rsid w:val="00BC3616"/>
    <w:rsid w:val="00BC3B47"/>
    <w:rsid w:val="00BC495C"/>
    <w:rsid w:val="00BC5857"/>
    <w:rsid w:val="00BC7ED5"/>
    <w:rsid w:val="00BD21FF"/>
    <w:rsid w:val="00BD34EF"/>
    <w:rsid w:val="00BE4FAA"/>
    <w:rsid w:val="00BE633C"/>
    <w:rsid w:val="00BF5D30"/>
    <w:rsid w:val="00BF7BAB"/>
    <w:rsid w:val="00C00CAF"/>
    <w:rsid w:val="00C017C5"/>
    <w:rsid w:val="00C02B48"/>
    <w:rsid w:val="00C060B8"/>
    <w:rsid w:val="00C06DBC"/>
    <w:rsid w:val="00C108FE"/>
    <w:rsid w:val="00C20D74"/>
    <w:rsid w:val="00C211F2"/>
    <w:rsid w:val="00C245CC"/>
    <w:rsid w:val="00C258AA"/>
    <w:rsid w:val="00C31227"/>
    <w:rsid w:val="00C35E41"/>
    <w:rsid w:val="00C40842"/>
    <w:rsid w:val="00C4158D"/>
    <w:rsid w:val="00C46541"/>
    <w:rsid w:val="00C5102F"/>
    <w:rsid w:val="00C5134F"/>
    <w:rsid w:val="00C53B64"/>
    <w:rsid w:val="00C54A43"/>
    <w:rsid w:val="00C55227"/>
    <w:rsid w:val="00C56DA7"/>
    <w:rsid w:val="00C616FE"/>
    <w:rsid w:val="00C6259A"/>
    <w:rsid w:val="00C632EC"/>
    <w:rsid w:val="00C643C7"/>
    <w:rsid w:val="00C64986"/>
    <w:rsid w:val="00C7046E"/>
    <w:rsid w:val="00C746FE"/>
    <w:rsid w:val="00C8561F"/>
    <w:rsid w:val="00C85CAD"/>
    <w:rsid w:val="00C948D5"/>
    <w:rsid w:val="00C9546D"/>
    <w:rsid w:val="00CA0664"/>
    <w:rsid w:val="00CA0DD2"/>
    <w:rsid w:val="00CA1AAF"/>
    <w:rsid w:val="00CA1C06"/>
    <w:rsid w:val="00CA47D8"/>
    <w:rsid w:val="00CA5000"/>
    <w:rsid w:val="00CA7608"/>
    <w:rsid w:val="00CB082A"/>
    <w:rsid w:val="00CB5D17"/>
    <w:rsid w:val="00CB7E73"/>
    <w:rsid w:val="00CC3E84"/>
    <w:rsid w:val="00CC4D25"/>
    <w:rsid w:val="00CC5B1C"/>
    <w:rsid w:val="00CC7E83"/>
    <w:rsid w:val="00CD01F7"/>
    <w:rsid w:val="00CD1404"/>
    <w:rsid w:val="00CD3A58"/>
    <w:rsid w:val="00CE1912"/>
    <w:rsid w:val="00CE3DCC"/>
    <w:rsid w:val="00CE3E23"/>
    <w:rsid w:val="00CE49F7"/>
    <w:rsid w:val="00CE749C"/>
    <w:rsid w:val="00CF53B3"/>
    <w:rsid w:val="00CF6B35"/>
    <w:rsid w:val="00D015B3"/>
    <w:rsid w:val="00D01B20"/>
    <w:rsid w:val="00D02505"/>
    <w:rsid w:val="00D02B98"/>
    <w:rsid w:val="00D0621F"/>
    <w:rsid w:val="00D07027"/>
    <w:rsid w:val="00D07CC1"/>
    <w:rsid w:val="00D140DA"/>
    <w:rsid w:val="00D14BEC"/>
    <w:rsid w:val="00D25496"/>
    <w:rsid w:val="00D25D7F"/>
    <w:rsid w:val="00D26F0C"/>
    <w:rsid w:val="00D27E82"/>
    <w:rsid w:val="00D34789"/>
    <w:rsid w:val="00D35A6F"/>
    <w:rsid w:val="00D36EDB"/>
    <w:rsid w:val="00D42A3A"/>
    <w:rsid w:val="00D43164"/>
    <w:rsid w:val="00D436B8"/>
    <w:rsid w:val="00D47302"/>
    <w:rsid w:val="00D513A9"/>
    <w:rsid w:val="00D52D15"/>
    <w:rsid w:val="00D565D5"/>
    <w:rsid w:val="00D56F4D"/>
    <w:rsid w:val="00D57003"/>
    <w:rsid w:val="00D60B49"/>
    <w:rsid w:val="00D6503E"/>
    <w:rsid w:val="00D662BF"/>
    <w:rsid w:val="00D67A46"/>
    <w:rsid w:val="00D70048"/>
    <w:rsid w:val="00D70DEC"/>
    <w:rsid w:val="00D7229A"/>
    <w:rsid w:val="00D74A22"/>
    <w:rsid w:val="00D760A2"/>
    <w:rsid w:val="00D76714"/>
    <w:rsid w:val="00D76AD4"/>
    <w:rsid w:val="00D81245"/>
    <w:rsid w:val="00D8127F"/>
    <w:rsid w:val="00D85185"/>
    <w:rsid w:val="00D86487"/>
    <w:rsid w:val="00D91D26"/>
    <w:rsid w:val="00D93388"/>
    <w:rsid w:val="00D97051"/>
    <w:rsid w:val="00D97130"/>
    <w:rsid w:val="00D97CF8"/>
    <w:rsid w:val="00DA1FB8"/>
    <w:rsid w:val="00DA60CB"/>
    <w:rsid w:val="00DA62ED"/>
    <w:rsid w:val="00DB26DF"/>
    <w:rsid w:val="00DB3CF8"/>
    <w:rsid w:val="00DB4AA9"/>
    <w:rsid w:val="00DC0449"/>
    <w:rsid w:val="00DC20F5"/>
    <w:rsid w:val="00DC3653"/>
    <w:rsid w:val="00DC3C85"/>
    <w:rsid w:val="00DD398D"/>
    <w:rsid w:val="00DD6AC4"/>
    <w:rsid w:val="00DD6B3A"/>
    <w:rsid w:val="00DD7645"/>
    <w:rsid w:val="00DD7CF6"/>
    <w:rsid w:val="00DE1F76"/>
    <w:rsid w:val="00DE35F7"/>
    <w:rsid w:val="00DE4DCF"/>
    <w:rsid w:val="00DE5089"/>
    <w:rsid w:val="00DE5C3D"/>
    <w:rsid w:val="00DE5DC5"/>
    <w:rsid w:val="00DE6B2B"/>
    <w:rsid w:val="00DF00F6"/>
    <w:rsid w:val="00DF0E52"/>
    <w:rsid w:val="00DF13E0"/>
    <w:rsid w:val="00E00C20"/>
    <w:rsid w:val="00E13D82"/>
    <w:rsid w:val="00E165B6"/>
    <w:rsid w:val="00E20A6F"/>
    <w:rsid w:val="00E20D30"/>
    <w:rsid w:val="00E226B3"/>
    <w:rsid w:val="00E22F1C"/>
    <w:rsid w:val="00E22F7D"/>
    <w:rsid w:val="00E24CD2"/>
    <w:rsid w:val="00E25941"/>
    <w:rsid w:val="00E25A70"/>
    <w:rsid w:val="00E407CF"/>
    <w:rsid w:val="00E4095F"/>
    <w:rsid w:val="00E4132B"/>
    <w:rsid w:val="00E4509F"/>
    <w:rsid w:val="00E45191"/>
    <w:rsid w:val="00E4787E"/>
    <w:rsid w:val="00E512B4"/>
    <w:rsid w:val="00E51D34"/>
    <w:rsid w:val="00E528F7"/>
    <w:rsid w:val="00E55D31"/>
    <w:rsid w:val="00E56794"/>
    <w:rsid w:val="00E603DF"/>
    <w:rsid w:val="00E627FE"/>
    <w:rsid w:val="00E62F07"/>
    <w:rsid w:val="00E67128"/>
    <w:rsid w:val="00E750D5"/>
    <w:rsid w:val="00E76C13"/>
    <w:rsid w:val="00E77EB7"/>
    <w:rsid w:val="00E80D09"/>
    <w:rsid w:val="00E875F7"/>
    <w:rsid w:val="00E94E06"/>
    <w:rsid w:val="00E96EAF"/>
    <w:rsid w:val="00E9761D"/>
    <w:rsid w:val="00EA2FEF"/>
    <w:rsid w:val="00EB187C"/>
    <w:rsid w:val="00EB1F51"/>
    <w:rsid w:val="00EB376F"/>
    <w:rsid w:val="00EB4604"/>
    <w:rsid w:val="00EC02D7"/>
    <w:rsid w:val="00EC11A0"/>
    <w:rsid w:val="00EC7F21"/>
    <w:rsid w:val="00ED00E7"/>
    <w:rsid w:val="00ED0847"/>
    <w:rsid w:val="00ED2C0C"/>
    <w:rsid w:val="00ED3E9A"/>
    <w:rsid w:val="00ED57BF"/>
    <w:rsid w:val="00ED58D5"/>
    <w:rsid w:val="00ED5D34"/>
    <w:rsid w:val="00EE366B"/>
    <w:rsid w:val="00EE42D0"/>
    <w:rsid w:val="00EF1823"/>
    <w:rsid w:val="00EF49C8"/>
    <w:rsid w:val="00EF4EA7"/>
    <w:rsid w:val="00EF612F"/>
    <w:rsid w:val="00F01DBD"/>
    <w:rsid w:val="00F03519"/>
    <w:rsid w:val="00F06596"/>
    <w:rsid w:val="00F077E1"/>
    <w:rsid w:val="00F16B65"/>
    <w:rsid w:val="00F1720D"/>
    <w:rsid w:val="00F17ADE"/>
    <w:rsid w:val="00F20154"/>
    <w:rsid w:val="00F265F5"/>
    <w:rsid w:val="00F304D1"/>
    <w:rsid w:val="00F30BAD"/>
    <w:rsid w:val="00F34391"/>
    <w:rsid w:val="00F35448"/>
    <w:rsid w:val="00F377E2"/>
    <w:rsid w:val="00F449E6"/>
    <w:rsid w:val="00F51A81"/>
    <w:rsid w:val="00F53315"/>
    <w:rsid w:val="00F5434B"/>
    <w:rsid w:val="00F55652"/>
    <w:rsid w:val="00F55DD9"/>
    <w:rsid w:val="00F57794"/>
    <w:rsid w:val="00F57A93"/>
    <w:rsid w:val="00F57FCD"/>
    <w:rsid w:val="00F60674"/>
    <w:rsid w:val="00F607EB"/>
    <w:rsid w:val="00F6161E"/>
    <w:rsid w:val="00F623B2"/>
    <w:rsid w:val="00F63E91"/>
    <w:rsid w:val="00F65D0A"/>
    <w:rsid w:val="00F67785"/>
    <w:rsid w:val="00F70322"/>
    <w:rsid w:val="00F77B2E"/>
    <w:rsid w:val="00F819FF"/>
    <w:rsid w:val="00F82010"/>
    <w:rsid w:val="00F822A6"/>
    <w:rsid w:val="00F844F3"/>
    <w:rsid w:val="00F876E3"/>
    <w:rsid w:val="00F93415"/>
    <w:rsid w:val="00FA2989"/>
    <w:rsid w:val="00FA451F"/>
    <w:rsid w:val="00FA6A66"/>
    <w:rsid w:val="00FA78A1"/>
    <w:rsid w:val="00FB0EAF"/>
    <w:rsid w:val="00FB645E"/>
    <w:rsid w:val="00FC1EE6"/>
    <w:rsid w:val="00FC6751"/>
    <w:rsid w:val="00FD05DB"/>
    <w:rsid w:val="00FD0F66"/>
    <w:rsid w:val="00FD2E1F"/>
    <w:rsid w:val="00FD30B4"/>
    <w:rsid w:val="00FD6A76"/>
    <w:rsid w:val="00FE1195"/>
    <w:rsid w:val="00FE686C"/>
    <w:rsid w:val="00FF04AF"/>
    <w:rsid w:val="00FF32BC"/>
    <w:rsid w:val="00FF5C77"/>
    <w:rsid w:val="00FF659B"/>
    <w:rsid w:val="01395132"/>
    <w:rsid w:val="0238B6A7"/>
    <w:rsid w:val="03AADA62"/>
    <w:rsid w:val="04C90F39"/>
    <w:rsid w:val="05E8CCFB"/>
    <w:rsid w:val="072A74EC"/>
    <w:rsid w:val="0C38B60F"/>
    <w:rsid w:val="0EC61E32"/>
    <w:rsid w:val="1078EBE1"/>
    <w:rsid w:val="16CF0508"/>
    <w:rsid w:val="18D84BB2"/>
    <w:rsid w:val="1CFC2C08"/>
    <w:rsid w:val="1EDA16ED"/>
    <w:rsid w:val="221C3E02"/>
    <w:rsid w:val="22E56153"/>
    <w:rsid w:val="23AD8810"/>
    <w:rsid w:val="24680957"/>
    <w:rsid w:val="248131B4"/>
    <w:rsid w:val="250DF732"/>
    <w:rsid w:val="2553DEC4"/>
    <w:rsid w:val="2618F809"/>
    <w:rsid w:val="277FFB78"/>
    <w:rsid w:val="27C25298"/>
    <w:rsid w:val="2804EBA7"/>
    <w:rsid w:val="2AF07338"/>
    <w:rsid w:val="2B305C3F"/>
    <w:rsid w:val="2E2FD93F"/>
    <w:rsid w:val="2EF8283D"/>
    <w:rsid w:val="307CFB50"/>
    <w:rsid w:val="3112C081"/>
    <w:rsid w:val="3196F2A3"/>
    <w:rsid w:val="3218CBB1"/>
    <w:rsid w:val="323261CC"/>
    <w:rsid w:val="340B34C5"/>
    <w:rsid w:val="36C16A62"/>
    <w:rsid w:val="36CF7E0A"/>
    <w:rsid w:val="37C29E48"/>
    <w:rsid w:val="384456F1"/>
    <w:rsid w:val="3932819A"/>
    <w:rsid w:val="3A73BDD9"/>
    <w:rsid w:val="3ACE51FB"/>
    <w:rsid w:val="3C6A225C"/>
    <w:rsid w:val="3F18D25A"/>
    <w:rsid w:val="3FDE3663"/>
    <w:rsid w:val="40B4A2BB"/>
    <w:rsid w:val="4250731C"/>
    <w:rsid w:val="42C11DA5"/>
    <w:rsid w:val="4408C65F"/>
    <w:rsid w:val="4531729C"/>
    <w:rsid w:val="46418EF4"/>
    <w:rsid w:val="47B16C9B"/>
    <w:rsid w:val="4927B409"/>
    <w:rsid w:val="4B2B9944"/>
    <w:rsid w:val="4BA675D9"/>
    <w:rsid w:val="4CB06C57"/>
    <w:rsid w:val="4FFF0A67"/>
    <w:rsid w:val="51CBD970"/>
    <w:rsid w:val="5285E6E7"/>
    <w:rsid w:val="531FADDB"/>
    <w:rsid w:val="54A15D4B"/>
    <w:rsid w:val="54FAB5A7"/>
    <w:rsid w:val="573CD9B0"/>
    <w:rsid w:val="576EF7C9"/>
    <w:rsid w:val="597690C5"/>
    <w:rsid w:val="5B126126"/>
    <w:rsid w:val="5B68C643"/>
    <w:rsid w:val="5BE315F8"/>
    <w:rsid w:val="5BE50E36"/>
    <w:rsid w:val="5C0E745F"/>
    <w:rsid w:val="5CA7B142"/>
    <w:rsid w:val="5D5F9525"/>
    <w:rsid w:val="5E83E423"/>
    <w:rsid w:val="633DBF2B"/>
    <w:rsid w:val="63EBACD0"/>
    <w:rsid w:val="66AE4609"/>
    <w:rsid w:val="6706DBDB"/>
    <w:rsid w:val="69E5E6CB"/>
    <w:rsid w:val="6D1D878D"/>
    <w:rsid w:val="6D263E61"/>
    <w:rsid w:val="6E50A243"/>
    <w:rsid w:val="6E88CD16"/>
    <w:rsid w:val="6E88CD16"/>
    <w:rsid w:val="6F8DCAE0"/>
    <w:rsid w:val="7089DF05"/>
    <w:rsid w:val="710DDA17"/>
    <w:rsid w:val="71C06DD8"/>
    <w:rsid w:val="74D0EF45"/>
    <w:rsid w:val="791DB916"/>
    <w:rsid w:val="7BCED8A7"/>
    <w:rsid w:val="7C2F65EC"/>
    <w:rsid w:val="7C508CBE"/>
    <w:rsid w:val="7D183928"/>
    <w:rsid w:val="7D3B98DD"/>
    <w:rsid w:val="7DD55FD1"/>
    <w:rsid w:val="7F71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D6A37"/>
  <w15:docId w15:val="{CAE625E1-D46A-46F6-A4A9-C2EF3D82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36C39"/>
    <w:pPr>
      <w:widowControl w:val="0"/>
      <w:suppressAutoHyphens/>
    </w:pPr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Heading1">
    <w:name w:val="heading 1"/>
    <w:basedOn w:val="QualidadeTitulo1"/>
    <w:next w:val="BodyText"/>
    <w:qFormat/>
    <w:rsid w:val="001E23A3"/>
    <w:pPr>
      <w:outlineLvl w:val="0"/>
    </w:pPr>
    <w:rPr>
      <w:rFonts w:cs="Arial"/>
    </w:rPr>
  </w:style>
  <w:style w:type="paragraph" w:styleId="Heading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Heading3">
    <w:name w:val="heading 3"/>
    <w:basedOn w:val="Heading2"/>
    <w:next w:val="Normal"/>
    <w:qFormat/>
    <w:rsid w:val="00BF7BAB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F57FCD"/>
    <w:pPr>
      <w:keepNext/>
      <w:tabs>
        <w:tab w:val="num" w:pos="0"/>
      </w:tabs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Normal"/>
    <w:next w:val="Normal"/>
    <w:qFormat/>
    <w:rsid w:val="00F57FCD"/>
    <w:pPr>
      <w:keepNext/>
      <w:tabs>
        <w:tab w:val="num" w:pos="0"/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5"/>
    </w:pPr>
    <w:rPr>
      <w:i/>
      <w:sz w:val="22"/>
      <w:lang w:val="en-US"/>
    </w:rPr>
  </w:style>
  <w:style w:type="paragraph" w:styleId="Heading7">
    <w:name w:val="heading 7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6"/>
    </w:pPr>
    <w:rPr>
      <w:sz w:val="20"/>
      <w:lang w:val="en-US"/>
    </w:rPr>
  </w:style>
  <w:style w:type="paragraph" w:styleId="Heading8">
    <w:name w:val="heading 8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7"/>
    </w:pPr>
    <w:rPr>
      <w:i/>
      <w:sz w:val="20"/>
      <w:lang w:val="en-US"/>
    </w:rPr>
  </w:style>
  <w:style w:type="paragraph" w:styleId="Heading9">
    <w:name w:val="heading 9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8"/>
    </w:pPr>
    <w:rPr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ageNumber">
    <w:name w:val="page number"/>
    <w:rsid w:val="00F57FCD"/>
    <w:rPr>
      <w:sz w:val="16"/>
    </w:rPr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FollowedHyperlink">
    <w:name w:val="FollowedHyperlink"/>
    <w:rsid w:val="00F57FCD"/>
    <w:rPr>
      <w:color w:val="800080"/>
      <w:u w:val="single"/>
    </w:rPr>
  </w:style>
  <w:style w:type="character" w:styleId="Smbolosdenumerao" w:customStyle="1">
    <w:name w:val="Símbolos de numeração"/>
    <w:rsid w:val="00F57FCD"/>
  </w:style>
  <w:style w:type="character" w:styleId="Marcas" w:customStyle="1">
    <w:name w:val="Marcas"/>
    <w:rsid w:val="00F57FCD"/>
    <w:rPr>
      <w:rFonts w:ascii="StarSymbol" w:hAnsi="StarSymbol" w:eastAsia="StarSymbol" w:cs="StarSymbol"/>
      <w:sz w:val="18"/>
      <w:szCs w:val="18"/>
    </w:rPr>
  </w:style>
  <w:style w:type="paragraph" w:styleId="Captulo" w:customStyle="1">
    <w:name w:val="Capítulo"/>
    <w:basedOn w:val="Normal"/>
    <w:next w:val="BodyText"/>
    <w:rsid w:val="00F57FCD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57FCD"/>
    <w:pPr>
      <w:spacing w:after="120"/>
    </w:pPr>
  </w:style>
  <w:style w:type="paragraph" w:styleId="List">
    <w:name w:val="List"/>
    <w:basedOn w:val="BodyText"/>
    <w:rsid w:val="00F57FCD"/>
  </w:style>
  <w:style w:type="paragraph" w:styleId="Legenda1" w:customStyle="1">
    <w:name w:val="Legenda1"/>
    <w:basedOn w:val="Normal"/>
    <w:rsid w:val="00F57FCD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rsid w:val="00F57FCD"/>
    <w:pPr>
      <w:suppressLineNumbers/>
    </w:pPr>
  </w:style>
  <w:style w:type="paragraph" w:styleId="Title">
    <w:name w:val="Title"/>
    <w:basedOn w:val="Normal"/>
    <w:next w:val="Subtitle"/>
    <w:qFormat/>
    <w:rsid w:val="00F57FCD"/>
  </w:style>
  <w:style w:type="paragraph" w:styleId="Subtitle">
    <w:name w:val="Subtitle"/>
    <w:basedOn w:val="Normal"/>
    <w:next w:val="BodyText"/>
    <w:qFormat/>
    <w:rsid w:val="00F57FCD"/>
    <w:pPr>
      <w:jc w:val="center"/>
    </w:pPr>
    <w:rPr>
      <w:i/>
      <w:iCs/>
      <w:sz w:val="28"/>
      <w:szCs w:val="28"/>
    </w:rPr>
  </w:style>
  <w:style w:type="paragraph" w:styleId="Header">
    <w:name w:val="header"/>
    <w:basedOn w:val="Normal"/>
    <w:rsid w:val="00F57FC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uiPriority w:val="99"/>
    <w:rsid w:val="00F57FCD"/>
    <w:pPr>
      <w:suppressLineNumbers/>
      <w:tabs>
        <w:tab w:val="center" w:pos="4818"/>
        <w:tab w:val="right" w:pos="9637"/>
      </w:tabs>
    </w:pPr>
  </w:style>
  <w:style w:type="paragraph" w:styleId="Contedodatabela" w:customStyle="1">
    <w:name w:val="Conteúdo da tabela"/>
    <w:basedOn w:val="Normal"/>
    <w:rsid w:val="00F57FCD"/>
    <w:pPr>
      <w:suppressLineNumbers/>
    </w:pPr>
  </w:style>
  <w:style w:type="paragraph" w:styleId="Ttulodatabela" w:customStyle="1">
    <w:name w:val="Título da tabela"/>
    <w:basedOn w:val="Contedodatabela"/>
    <w:rsid w:val="00F57FCD"/>
    <w:pPr>
      <w:jc w:val="center"/>
    </w:pPr>
    <w:rPr>
      <w:b/>
      <w:bCs/>
    </w:rPr>
  </w:style>
  <w:style w:type="paragraph" w:styleId="Ttulodondice" w:customStyle="1">
    <w:name w:val="Título do índice"/>
    <w:basedOn w:val="Captulo"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TOC1">
    <w:name w:val="toc 1"/>
    <w:basedOn w:val="ndice"/>
    <w:uiPriority w:val="39"/>
    <w:rsid w:val="00732E84"/>
    <w:pPr>
      <w:tabs>
        <w:tab w:val="left" w:pos="340"/>
        <w:tab w:val="right" w:leader="dot" w:pos="9072"/>
      </w:tabs>
      <w:spacing w:before="120" w:after="120" w:line="360" w:lineRule="auto"/>
    </w:pPr>
    <w:rPr>
      <w:rFonts w:ascii="Arial" w:hAnsi="Arial"/>
      <w:b/>
      <w:color w:val="auto"/>
    </w:rPr>
  </w:style>
  <w:style w:type="paragraph" w:styleId="TOC2">
    <w:name w:val="toc 2"/>
    <w:basedOn w:val="ndice"/>
    <w:uiPriority w:val="39"/>
    <w:rsid w:val="00A81A76"/>
    <w:pPr>
      <w:tabs>
        <w:tab w:val="left" w:pos="397"/>
        <w:tab w:val="right" w:leader="dot" w:pos="9072"/>
      </w:tabs>
      <w:spacing w:before="120" w:after="120"/>
      <w:ind w:left="284"/>
    </w:pPr>
    <w:rPr>
      <w:rFonts w:ascii="Arial" w:hAnsi="Arial"/>
      <w:b/>
    </w:rPr>
  </w:style>
  <w:style w:type="paragraph" w:styleId="TOC3">
    <w:name w:val="toc 3"/>
    <w:basedOn w:val="ndice"/>
    <w:uiPriority w:val="39"/>
    <w:rsid w:val="00A81A76"/>
    <w:pPr>
      <w:tabs>
        <w:tab w:val="right" w:leader="dot" w:pos="9072"/>
      </w:tabs>
      <w:spacing w:before="120" w:after="120"/>
      <w:ind w:left="851"/>
    </w:pPr>
    <w:rPr>
      <w:rFonts w:ascii="Arial" w:hAnsi="Arial"/>
      <w:b/>
    </w:rPr>
  </w:style>
  <w:style w:type="paragraph" w:styleId="TOC4">
    <w:name w:val="toc 4"/>
    <w:basedOn w:val="ndice"/>
    <w:semiHidden/>
    <w:rsid w:val="00F57FCD"/>
    <w:pPr>
      <w:tabs>
        <w:tab w:val="right" w:leader="dot" w:pos="9637"/>
      </w:tabs>
      <w:ind w:left="849"/>
    </w:pPr>
  </w:style>
  <w:style w:type="paragraph" w:styleId="TOC5">
    <w:name w:val="toc 5"/>
    <w:basedOn w:val="ndice"/>
    <w:semiHidden/>
    <w:rsid w:val="00F57FCD"/>
    <w:pPr>
      <w:tabs>
        <w:tab w:val="right" w:leader="dot" w:pos="9637"/>
      </w:tabs>
      <w:ind w:left="1132"/>
    </w:pPr>
  </w:style>
  <w:style w:type="paragraph" w:styleId="TOC6">
    <w:name w:val="toc 6"/>
    <w:basedOn w:val="ndice"/>
    <w:semiHidden/>
    <w:rsid w:val="00F57FCD"/>
    <w:pPr>
      <w:tabs>
        <w:tab w:val="right" w:leader="dot" w:pos="9637"/>
      </w:tabs>
      <w:ind w:left="1415"/>
    </w:pPr>
  </w:style>
  <w:style w:type="paragraph" w:styleId="TOC7">
    <w:name w:val="toc 7"/>
    <w:basedOn w:val="ndice"/>
    <w:semiHidden/>
    <w:rsid w:val="00F57FCD"/>
    <w:pPr>
      <w:tabs>
        <w:tab w:val="right" w:leader="dot" w:pos="9637"/>
      </w:tabs>
      <w:ind w:left="1698"/>
    </w:pPr>
  </w:style>
  <w:style w:type="paragraph" w:styleId="TOC8">
    <w:name w:val="toc 8"/>
    <w:basedOn w:val="ndice"/>
    <w:semiHidden/>
    <w:rsid w:val="00F57FCD"/>
    <w:pPr>
      <w:tabs>
        <w:tab w:val="right" w:leader="dot" w:pos="9637"/>
      </w:tabs>
      <w:ind w:left="1981"/>
    </w:pPr>
  </w:style>
  <w:style w:type="paragraph" w:styleId="TOC9">
    <w:name w:val="toc 9"/>
    <w:basedOn w:val="ndice"/>
    <w:semiHidden/>
    <w:rsid w:val="00F57FCD"/>
    <w:pPr>
      <w:tabs>
        <w:tab w:val="right" w:leader="dot" w:pos="9637"/>
      </w:tabs>
      <w:ind w:left="2264"/>
    </w:pPr>
  </w:style>
  <w:style w:type="paragraph" w:styleId="Entradadendice10" w:customStyle="1">
    <w:name w:val="Entrada de índice 10"/>
    <w:basedOn w:val="ndice"/>
    <w:rsid w:val="00F57FCD"/>
    <w:pPr>
      <w:tabs>
        <w:tab w:val="right" w:leader="dot" w:pos="9637"/>
      </w:tabs>
      <w:ind w:left="2547"/>
    </w:pPr>
  </w:style>
  <w:style w:type="paragraph" w:styleId="Index1">
    <w:name w:val="index 1"/>
    <w:basedOn w:val="Normal"/>
    <w:next w:val="Normal"/>
    <w:semiHidden/>
    <w:rsid w:val="00F57FCD"/>
    <w:pPr>
      <w:ind w:left="240" w:hanging="240"/>
    </w:pPr>
  </w:style>
  <w:style w:type="paragraph" w:styleId="Contedodoquadro" w:customStyle="1">
    <w:name w:val="Conteúdo do quadro"/>
    <w:basedOn w:val="BodyText"/>
    <w:rsid w:val="00F57FCD"/>
  </w:style>
  <w:style w:type="paragraph" w:styleId="Ttulo10" w:customStyle="1">
    <w:name w:val="Título 10"/>
    <w:basedOn w:val="Captulo"/>
    <w:next w:val="BodyText"/>
    <w:rsid w:val="00F57FCD"/>
    <w:rPr>
      <w:b/>
      <w:bCs/>
      <w:sz w:val="21"/>
      <w:szCs w:val="21"/>
    </w:rPr>
  </w:style>
  <w:style w:type="paragraph" w:styleId="Notasdemargemdepgina" w:customStyle="1">
    <w:name w:val="Notas de margem de página"/>
    <w:basedOn w:val="BodyText"/>
    <w:rsid w:val="00F57FCD"/>
    <w:pPr>
      <w:ind w:left="2268"/>
    </w:pPr>
  </w:style>
  <w:style w:type="paragraph" w:styleId="Recuodalista" w:customStyle="1">
    <w:name w:val="Recuo da lista"/>
    <w:basedOn w:val="BodyText"/>
    <w:rsid w:val="00F57FCD"/>
    <w:pPr>
      <w:tabs>
        <w:tab w:val="left" w:pos="2835"/>
      </w:tabs>
      <w:ind w:left="2835" w:hanging="2551"/>
    </w:pPr>
  </w:style>
  <w:style w:type="paragraph" w:styleId="BodyTextFirstIndent">
    <w:name w:val="Body Text First Indent"/>
    <w:basedOn w:val="BodyText"/>
    <w:rsid w:val="00F57FCD"/>
    <w:pPr>
      <w:ind w:firstLine="283"/>
    </w:pPr>
  </w:style>
  <w:style w:type="paragraph" w:styleId="BodyTextIndent">
    <w:name w:val="Body Text Indent"/>
    <w:basedOn w:val="BodyText"/>
    <w:rsid w:val="00F57FCD"/>
    <w:pPr>
      <w:ind w:left="283"/>
    </w:pPr>
  </w:style>
  <w:style w:type="paragraph" w:styleId="Saudaesfinais" w:customStyle="1">
    <w:name w:val="Saudações finais"/>
    <w:basedOn w:val="Normal"/>
    <w:rsid w:val="00F57FCD"/>
    <w:pPr>
      <w:suppressLineNumbers/>
    </w:pPr>
  </w:style>
  <w:style w:type="paragraph" w:styleId="QualidadeTitulo1" w:customStyle="1">
    <w:name w:val="QualidadeTitulo1"/>
    <w:basedOn w:val="Normal"/>
    <w:rsid w:val="00F57FCD"/>
    <w:pPr>
      <w:numPr>
        <w:numId w:val="2"/>
      </w:numPr>
      <w:spacing w:before="425" w:after="283" w:line="360" w:lineRule="auto"/>
    </w:pPr>
    <w:rPr>
      <w:rFonts w:ascii="Arial" w:hAnsi="Arial"/>
      <w:b/>
    </w:rPr>
  </w:style>
  <w:style w:type="paragraph" w:styleId="QualidadeTitulo2" w:customStyle="1">
    <w:name w:val="QualidadeTitulo2"/>
    <w:rsid w:val="00F57FCD"/>
    <w:pPr>
      <w:widowControl w:val="0"/>
      <w:tabs>
        <w:tab w:val="num" w:pos="363"/>
      </w:tabs>
      <w:suppressAutoHyphens/>
      <w:spacing w:before="283" w:after="283" w:line="360" w:lineRule="auto"/>
      <w:ind w:left="363" w:hanging="363"/>
    </w:pPr>
    <w:rPr>
      <w:rFonts w:ascii="Arial" w:hAnsi="Arial" w:eastAsia="Lucida Sans Unicode" w:cs="Tahoma"/>
      <w:b/>
      <w:color w:val="000000"/>
      <w:szCs w:val="24"/>
      <w:lang w:eastAsia="en-US" w:bidi="en-US"/>
    </w:rPr>
  </w:style>
  <w:style w:type="paragraph" w:styleId="QualidadeTexto" w:customStyle="1">
    <w:name w:val="QualidadeTexto"/>
    <w:rsid w:val="00F57FCD"/>
    <w:pPr>
      <w:widowControl w:val="0"/>
      <w:suppressAutoHyphens/>
      <w:spacing w:line="360" w:lineRule="auto"/>
      <w:jc w:val="both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Marcadores" w:customStyle="1">
    <w:name w:val="QualidadeMarcadores"/>
    <w:rsid w:val="00F57FCD"/>
    <w:pPr>
      <w:widowControl w:val="0"/>
      <w:numPr>
        <w:numId w:val="1"/>
      </w:numPr>
      <w:suppressAutoHyphens/>
      <w:spacing w:line="360" w:lineRule="auto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Titulo1Sumario" w:customStyle="1">
    <w:name w:val="QualidadeTitulo1Sumario"/>
    <w:rsid w:val="00F57FCD"/>
    <w:pPr>
      <w:widowControl w:val="0"/>
      <w:suppressAutoHyphens/>
      <w:spacing w:before="227" w:line="360" w:lineRule="auto"/>
    </w:pPr>
    <w:rPr>
      <w:rFonts w:ascii="Arial" w:hAnsi="Arial" w:eastAsia="Lucida Sans Unicode" w:cs="Tahoma"/>
      <w:b/>
      <w:color w:val="000000"/>
      <w:sz w:val="24"/>
      <w:szCs w:val="24"/>
      <w:lang w:eastAsia="en-US" w:bidi="en-US"/>
    </w:rPr>
  </w:style>
  <w:style w:type="paragraph" w:styleId="QualidadeTitulo2Sumario" w:customStyle="1">
    <w:name w:val="QualidadeTitulo2Sumario"/>
    <w:rsid w:val="00F57FCD"/>
    <w:pPr>
      <w:widowControl w:val="0"/>
      <w:suppressAutoHyphens/>
      <w:spacing w:before="113"/>
    </w:pPr>
    <w:rPr>
      <w:rFonts w:ascii="Arial" w:hAnsi="Arial" w:eastAsia="Lucida Sans Unicode" w:cs="Tahoma"/>
      <w:b/>
      <w:color w:val="000000"/>
      <w:sz w:val="24"/>
      <w:szCs w:val="24"/>
      <w:lang w:eastAsia="en-US" w:bidi="en-US"/>
    </w:rPr>
  </w:style>
  <w:style w:type="paragraph" w:styleId="QualidadeSumario" w:customStyle="1">
    <w:name w:val="QualidadeSumario"/>
    <w:basedOn w:val="Normal"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styleId="QualidadeCapaTitulos" w:customStyle="1">
    <w:name w:val="QualidadeCapaTitulos"/>
    <w:basedOn w:val="Normal"/>
    <w:rsid w:val="00F57FCD"/>
    <w:pPr>
      <w:spacing w:line="480" w:lineRule="auto"/>
      <w:jc w:val="right"/>
    </w:pPr>
    <w:rPr>
      <w:rFonts w:ascii="Arial" w:hAnsi="Arial"/>
      <w:sz w:val="32"/>
    </w:rPr>
  </w:style>
  <w:style w:type="paragraph" w:styleId="QualidadeSubItens" w:customStyle="1">
    <w:name w:val="QualidadeSubItens"/>
    <w:rsid w:val="00F57FCD"/>
    <w:pPr>
      <w:widowControl w:val="0"/>
      <w:tabs>
        <w:tab w:val="num" w:pos="363"/>
      </w:tabs>
      <w:suppressAutoHyphens/>
      <w:spacing w:line="360" w:lineRule="auto"/>
      <w:ind w:left="709"/>
      <w:jc w:val="both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Tabelas" w:customStyle="1">
    <w:name w:val="QualidadeTabelas"/>
    <w:basedOn w:val="Normal"/>
    <w:uiPriority w:val="99"/>
    <w:rsid w:val="00F57FCD"/>
    <w:rPr>
      <w:rFonts w:ascii="Arial" w:hAnsi="Arial"/>
      <w:sz w:val="20"/>
    </w:rPr>
  </w:style>
  <w:style w:type="paragraph" w:styleId="QualidadeMarcadores1" w:customStyle="1">
    <w:name w:val="QualidadeMarcadore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SubItens2" w:customStyle="1">
    <w:name w:val="QualidadeSubItens2"/>
    <w:rsid w:val="00F57FCD"/>
    <w:pPr>
      <w:widowControl w:val="0"/>
      <w:tabs>
        <w:tab w:val="num" w:pos="363"/>
      </w:tabs>
      <w:suppressAutoHyphens/>
      <w:spacing w:line="360" w:lineRule="auto"/>
      <w:ind w:left="1134"/>
      <w:jc w:val="both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SubItens1" w:customStyle="1">
    <w:name w:val="QualidadeSubIten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Marcadores2" w:customStyle="1">
    <w:name w:val="QualidadeMarcadores2"/>
    <w:rsid w:val="00F57FCD"/>
    <w:pPr>
      <w:widowControl w:val="0"/>
      <w:tabs>
        <w:tab w:val="num" w:pos="363"/>
      </w:tabs>
      <w:suppressAutoHyphens/>
      <w:spacing w:line="360" w:lineRule="auto"/>
      <w:ind w:left="1134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BalloonText">
    <w:name w:val="Balloon Text"/>
    <w:basedOn w:val="Normal"/>
    <w:link w:val="BalloonTextChar"/>
    <w:rsid w:val="008B7E6B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8B7E6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paragraph" w:styleId="NormalWeb">
    <w:name w:val="Normal (Web)"/>
    <w:basedOn w:val="Normal"/>
    <w:unhideWhenUsed/>
    <w:rsid w:val="00B15937"/>
    <w:pPr>
      <w:widowControl/>
      <w:suppressAutoHyphens w:val="0"/>
      <w:spacing w:before="100" w:beforeAutospacing="1" w:after="119"/>
    </w:pPr>
    <w:rPr>
      <w:rFonts w:eastAsia="Times New Roman" w:cs="Times New Roman"/>
      <w:color w:val="auto"/>
      <w:lang w:eastAsia="pt-BR" w:bidi="ar-SA"/>
    </w:rPr>
  </w:style>
  <w:style w:type="table" w:styleId="TableGrid">
    <w:name w:val="Table Grid"/>
    <w:basedOn w:val="TableNormal"/>
    <w:rsid w:val="002A5E3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DocumentMap">
    <w:name w:val="Document Map"/>
    <w:basedOn w:val="Normal"/>
    <w:link w:val="DocumentMapChar"/>
    <w:rsid w:val="00BA107B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BA107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character" w:styleId="FooterChar" w:customStyle="1">
    <w:name w:val="Footer Char"/>
    <w:link w:val="Footer"/>
    <w:uiPriority w:val="99"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66CD"/>
    <w:pPr>
      <w:keepNext/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eastAsia="Times New Roman" w:cs="Times New Roman"/>
      <w:bCs/>
      <w:color w:val="365F91"/>
      <w:sz w:val="28"/>
      <w:szCs w:val="28"/>
      <w:lang w:bidi="ar-SA"/>
    </w:rPr>
  </w:style>
  <w:style w:type="character" w:styleId="CommentReference">
    <w:name w:val="annotation reference"/>
    <w:rsid w:val="008A65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65E1"/>
    <w:rPr>
      <w:sz w:val="20"/>
      <w:szCs w:val="20"/>
    </w:rPr>
  </w:style>
  <w:style w:type="character" w:styleId="CommentTextChar" w:customStyle="1">
    <w:name w:val="Comment Text Char"/>
    <w:link w:val="CommentText"/>
    <w:rsid w:val="008A65E1"/>
    <w:rPr>
      <w:rFonts w:eastAsia="Lucida Sans Unicode" w:cs="Tahoma"/>
      <w:color w:val="000000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8A65E1"/>
    <w:rPr>
      <w:b/>
      <w:bCs/>
    </w:rPr>
  </w:style>
  <w:style w:type="character" w:styleId="CommentSubjectChar" w:customStyle="1">
    <w:name w:val="Comment Subject Char"/>
    <w:link w:val="CommentSubject"/>
    <w:rsid w:val="008A65E1"/>
    <w:rPr>
      <w:rFonts w:eastAsia="Lucida Sans Unicode" w:cs="Tahoma"/>
      <w:b/>
      <w:bCs/>
      <w:color w:val="000000"/>
      <w:lang w:eastAsia="en-US" w:bidi="en-US"/>
    </w:rPr>
  </w:style>
  <w:style w:type="character" w:styleId="left" w:customStyle="1">
    <w:name w:val="left"/>
    <w:basedOn w:val="DefaultParagraphFont"/>
    <w:rsid w:val="00392599"/>
  </w:style>
  <w:style w:type="paragraph" w:styleId="EPConteudotabela" w:customStyle="1">
    <w:name w:val="EP Conteudotabela"/>
    <w:basedOn w:val="Normal"/>
    <w:qFormat/>
    <w:rsid w:val="00E77EB7"/>
    <w:pPr>
      <w:widowControl/>
      <w:suppressLineNumbers/>
      <w:tabs>
        <w:tab w:val="left" w:pos="-302"/>
      </w:tabs>
      <w:spacing w:before="120" w:after="120" w:line="100" w:lineRule="atLeast"/>
      <w:ind w:left="23" w:firstLine="45"/>
      <w:contextualSpacing/>
    </w:pPr>
    <w:rPr>
      <w:rFonts w:ascii="Arial" w:hAnsi="Arial" w:eastAsia="Times New Roman"/>
      <w:iCs/>
      <w:color w:val="auto"/>
      <w:sz w:val="20"/>
      <w:lang w:eastAsia="ar-SA" w:bidi="ar-SA"/>
    </w:rPr>
  </w:style>
  <w:style w:type="paragraph" w:styleId="EPTabela" w:customStyle="1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hAnsi="Arial" w:eastAsia="Arial" w:cs="Arial"/>
      <w:b/>
      <w:color w:val="auto"/>
      <w:szCs w:val="20"/>
      <w:lang w:eastAsia="ar-SA" w:bidi="ar-SA"/>
    </w:rPr>
  </w:style>
  <w:style w:type="paragraph" w:styleId="EPSumrio" w:customStyle="1">
    <w:name w:val="EP Sumário"/>
    <w:basedOn w:val="TOC1"/>
    <w:autoRedefine/>
    <w:qFormat/>
    <w:rsid w:val="00E77EB7"/>
    <w:pPr>
      <w:widowControl/>
      <w:suppressLineNumbers w:val="0"/>
      <w:tabs>
        <w:tab w:val="clear" w:pos="340"/>
        <w:tab w:val="clear" w:pos="9072"/>
        <w:tab w:val="left" w:pos="600"/>
        <w:tab w:val="right" w:leader="dot" w:pos="9629"/>
      </w:tabs>
      <w:spacing w:before="60" w:after="60" w:line="240" w:lineRule="auto"/>
      <w:jc w:val="center"/>
    </w:pPr>
    <w:rPr>
      <w:rFonts w:eastAsia="MS Mincho" w:cs="Arial"/>
      <w:noProof/>
      <w:lang w:eastAsia="ar-SA" w:bidi="ar-SA"/>
    </w:rPr>
  </w:style>
  <w:style w:type="paragraph" w:styleId="Fillinginstructiontablecell" w:customStyle="1">
    <w:name w:val="Filling instruction (table cell)"/>
    <w:rsid w:val="00DF00F6"/>
    <w:pPr>
      <w:ind w:left="34"/>
      <w:jc w:val="center"/>
    </w:pPr>
    <w:rPr>
      <w:rFonts w:ascii="Arial" w:hAnsi="Arial"/>
      <w:i/>
      <w:color w:val="0000FF"/>
    </w:rPr>
  </w:style>
  <w:style w:type="paragraph" w:styleId="Tableheader" w:customStyle="1">
    <w:name w:val="Table header"/>
    <w:rsid w:val="00DF00F6"/>
    <w:pPr>
      <w:jc w:val="center"/>
    </w:pPr>
    <w:rPr>
      <w:rFonts w:ascii="Arial" w:hAnsi="Arial"/>
      <w:b/>
    </w:rPr>
  </w:style>
  <w:style w:type="character" w:styleId="Textodocorpo" w:customStyle="1">
    <w:name w:val="Texto do corpo_"/>
    <w:basedOn w:val="DefaultParagraphFont"/>
    <w:link w:val="Textodocorpo0"/>
    <w:rsid w:val="004C0A92"/>
    <w:rPr>
      <w:rFonts w:ascii="Microsoft Sans Serif" w:hAnsi="Microsoft Sans Serif" w:eastAsia="Microsoft Sans Serif" w:cs="Microsoft Sans Serif"/>
      <w:sz w:val="18"/>
      <w:szCs w:val="18"/>
      <w:shd w:val="clear" w:color="auto" w:fill="FFFFFF"/>
    </w:rPr>
  </w:style>
  <w:style w:type="paragraph" w:styleId="Textodocorpo0" w:customStyle="1">
    <w:name w:val="Texto do corpo"/>
    <w:basedOn w:val="Normal"/>
    <w:link w:val="Textodocorpo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character" w:styleId="Textodocorpo4" w:customStyle="1">
    <w:name w:val="Texto do corpo (4)_"/>
    <w:basedOn w:val="DefaultParagraphFont"/>
    <w:link w:val="Textodocorpo40"/>
    <w:rsid w:val="004C0A92"/>
    <w:rPr>
      <w:rFonts w:ascii="Microsoft Sans Serif" w:hAnsi="Microsoft Sans Serif" w:eastAsia="Microsoft Sans Serif" w:cs="Microsoft Sans Serif"/>
      <w:sz w:val="18"/>
      <w:szCs w:val="18"/>
      <w:shd w:val="clear" w:color="auto" w:fill="FFFFFF"/>
    </w:rPr>
  </w:style>
  <w:style w:type="paragraph" w:styleId="Textodocorpo40" w:customStyle="1">
    <w:name w:val="Texto do corpo (4)"/>
    <w:basedOn w:val="Normal"/>
    <w:link w:val="Textodocorpo4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paragraph" w:styleId="Texto" w:customStyle="1">
    <w:name w:val="Texto"/>
    <w:basedOn w:val="Normal"/>
    <w:link w:val="TextoChar"/>
    <w:qFormat/>
    <w:rsid w:val="004836C4"/>
    <w:pPr>
      <w:widowControl/>
      <w:autoSpaceDN w:val="0"/>
      <w:spacing w:after="120" w:line="360" w:lineRule="auto"/>
      <w:ind w:firstLine="709"/>
      <w:jc w:val="both"/>
      <w:textAlignment w:val="baseline"/>
    </w:pPr>
    <w:rPr>
      <w:rFonts w:ascii="Arial" w:hAnsi="Arial" w:eastAsia="Times New Roman" w:cs="Times New Roman"/>
      <w:color w:val="auto"/>
      <w:kern w:val="3"/>
      <w:szCs w:val="20"/>
      <w:lang w:val="x-none" w:eastAsia="pt-BR" w:bidi="ar-SA"/>
    </w:rPr>
  </w:style>
  <w:style w:type="character" w:styleId="TextoChar" w:customStyle="1">
    <w:name w:val="Texto Char"/>
    <w:link w:val="Texto"/>
    <w:locked/>
    <w:rsid w:val="004836C4"/>
    <w:rPr>
      <w:rFonts w:ascii="Arial" w:hAnsi="Arial"/>
      <w:kern w:val="3"/>
      <w:sz w:val="24"/>
      <w:lang w:val="x-none"/>
    </w:rPr>
  </w:style>
  <w:style w:type="character" w:styleId="lblheader" w:customStyle="1">
    <w:name w:val="lblheader"/>
    <w:basedOn w:val="DefaultParagraphFont"/>
    <w:rsid w:val="0034129D"/>
  </w:style>
  <w:style w:type="paragraph" w:styleId="ListParagraph">
    <w:name w:val="List Paragraph"/>
    <w:basedOn w:val="Normal"/>
    <w:uiPriority w:val="34"/>
    <w:qFormat/>
    <w:rsid w:val="00ED0847"/>
    <w:pPr>
      <w:widowControl/>
      <w:suppressAutoHyphens w:val="0"/>
      <w:spacing w:after="160" w:line="256" w:lineRule="auto"/>
      <w:ind w:left="720"/>
      <w:contextualSpacing/>
    </w:pPr>
    <w:rPr>
      <w:rFonts w:asciiTheme="minorHAnsi" w:hAnsiTheme="minorHAnsi" w:eastAsiaTheme="minorHAnsi" w:cstheme="minorBidi"/>
      <w:color w:val="auto"/>
      <w:sz w:val="22"/>
      <w:szCs w:val="22"/>
      <w:lang w:bidi="ar-SA"/>
    </w:rPr>
  </w:style>
  <w:style w:type="character" w:styleId="MenoPendente1" w:customStyle="1">
    <w:name w:val="Menção Pendente1"/>
    <w:basedOn w:val="DefaultParagraphFont"/>
    <w:uiPriority w:val="99"/>
    <w:semiHidden/>
    <w:unhideWhenUsed/>
    <w:rsid w:val="0060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footer" Target="footer5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&#211;RIO%20SVN\MSI\MSI_v5-1\ProcessoUnificado\03_Modelos\Requisitos\(SiglaPrj)_DV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4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(SiglaPrj)_DVS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Projeto</dc:title>
  <dc:subject>&lt;Nome do Projeto&gt;</dc:subject>
  <dc:creator>Celius Eduardo Pinheiro</dc:creator>
  <lastModifiedBy>Thiago Oliva</lastModifiedBy>
  <revision>3</revision>
  <lastPrinted>2017-03-23T11:39:00.0000000Z</lastPrinted>
  <dcterms:created xsi:type="dcterms:W3CDTF">2022-11-22T22:31:00.0000000Z</dcterms:created>
  <dcterms:modified xsi:type="dcterms:W3CDTF">2022-11-24T01:11:16.1683448Z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2022-11-22T22:28:58Z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c62563b7-57c3-435b-b9c4-05f99687d9ac</vt:lpwstr>
  </property>
  <property fmtid="{D5CDD505-2E9C-101B-9397-08002B2CF9AE}" pid="8" name="MSIP_Label_e463cba9-5f6c-478d-9329-7b2295e4e8ed_ContentBits">
    <vt:lpwstr>0</vt:lpwstr>
  </property>
</Properties>
</file>